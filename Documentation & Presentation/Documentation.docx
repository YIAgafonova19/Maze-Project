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54A3" w14:textId="77777777" w:rsidR="00CE11EC" w:rsidRDefault="00B41D31">
      <w:pPr>
        <w:spacing w:after="189"/>
      </w:pPr>
      <w:r>
        <w:rPr>
          <w:sz w:val="4"/>
        </w:rPr>
        <w:t xml:space="preserve"> </w:t>
      </w:r>
    </w:p>
    <w:p w14:paraId="0B83C4FD" w14:textId="77777777" w:rsidR="00CE11EC" w:rsidRDefault="00B41D31">
      <w:pPr>
        <w:spacing w:after="118"/>
      </w:pPr>
      <w:r>
        <w:rPr>
          <w:sz w:val="24"/>
        </w:rPr>
        <w:t xml:space="preserve"> </w:t>
      </w:r>
    </w:p>
    <w:p w14:paraId="5928D43B" w14:textId="35E132B1" w:rsidR="00CE11EC" w:rsidRPr="005D1325" w:rsidRDefault="005D1325">
      <w:pPr>
        <w:spacing w:after="0"/>
        <w:ind w:left="130"/>
        <w:rPr>
          <w:lang w:val="bg-BG"/>
        </w:rPr>
      </w:pPr>
      <w:r>
        <w:rPr>
          <w:color w:val="8496B0"/>
          <w:sz w:val="64"/>
          <w:lang w:val="bg-BG"/>
        </w:rPr>
        <w:t>Лабиринт</w:t>
      </w:r>
    </w:p>
    <w:p w14:paraId="0E62CFBA" w14:textId="77777777" w:rsidR="00CE11EC" w:rsidRDefault="00B41D31">
      <w:pPr>
        <w:spacing w:after="0"/>
      </w:pPr>
      <w:r>
        <w:rPr>
          <w:color w:val="2F5496"/>
          <w:sz w:val="36"/>
        </w:rPr>
        <w:t xml:space="preserve"> </w:t>
      </w:r>
      <w:r>
        <w:rPr>
          <w:color w:val="2F5496"/>
          <w:sz w:val="36"/>
        </w:rPr>
        <w:tab/>
        <w:t xml:space="preserve"> </w:t>
      </w:r>
    </w:p>
    <w:p w14:paraId="2D7B923E" w14:textId="620ED8CC" w:rsidR="00CE11EC" w:rsidRDefault="00B41D31" w:rsidP="000246D6">
      <w:pPr>
        <w:spacing w:after="1746"/>
        <w:ind w:left="130"/>
      </w:pPr>
      <w:r>
        <w:rPr>
          <w:color w:val="4472C4"/>
          <w:sz w:val="36"/>
        </w:rPr>
        <w:t>Документация</w:t>
      </w:r>
      <w:r>
        <w:rPr>
          <w:noProof/>
        </w:rPr>
        <mc:AlternateContent>
          <mc:Choice Requires="wpg">
            <w:drawing>
              <wp:inline distT="0" distB="0" distL="0" distR="0" wp14:anchorId="66232539" wp14:editId="3B145122">
                <wp:extent cx="5769864" cy="6824472"/>
                <wp:effectExtent l="0" t="0" r="0" b="0"/>
                <wp:docPr id="3837" name="Group 3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6824472"/>
                          <a:chOff x="0" y="0"/>
                          <a:chExt cx="5769864" cy="682447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50136" y="0"/>
                            <a:ext cx="3486912" cy="381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912" h="3819144">
                                <a:moveTo>
                                  <a:pt x="3477133" y="0"/>
                                </a:moveTo>
                                <a:lnTo>
                                  <a:pt x="3486912" y="10668"/>
                                </a:lnTo>
                                <a:lnTo>
                                  <a:pt x="7874" y="3819144"/>
                                </a:lnTo>
                                <a:lnTo>
                                  <a:pt x="0" y="3810635"/>
                                </a:lnTo>
                                <a:lnTo>
                                  <a:pt x="3477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63168" y="307848"/>
                            <a:ext cx="4373881" cy="4776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1" h="4776216">
                                <a:moveTo>
                                  <a:pt x="4364101" y="0"/>
                                </a:moveTo>
                                <a:lnTo>
                                  <a:pt x="4373881" y="10668"/>
                                </a:lnTo>
                                <a:lnTo>
                                  <a:pt x="9779" y="4776216"/>
                                </a:lnTo>
                                <a:lnTo>
                                  <a:pt x="0" y="4765548"/>
                                </a:lnTo>
                                <a:lnTo>
                                  <a:pt x="4364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36320" y="149352"/>
                            <a:ext cx="4300728" cy="4696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0728" h="4696968">
                                <a:moveTo>
                                  <a:pt x="4283075" y="0"/>
                                </a:moveTo>
                                <a:lnTo>
                                  <a:pt x="4300728" y="21336"/>
                                </a:lnTo>
                                <a:lnTo>
                                  <a:pt x="17653" y="4696968"/>
                                </a:lnTo>
                                <a:lnTo>
                                  <a:pt x="0" y="4688459"/>
                                </a:lnTo>
                                <a:lnTo>
                                  <a:pt x="4283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99616" y="673608"/>
                            <a:ext cx="3837433" cy="420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7433" h="4203193">
                                <a:moveTo>
                                  <a:pt x="3819779" y="0"/>
                                </a:moveTo>
                                <a:lnTo>
                                  <a:pt x="3837433" y="19304"/>
                                </a:lnTo>
                                <a:lnTo>
                                  <a:pt x="17653" y="4203193"/>
                                </a:lnTo>
                                <a:lnTo>
                                  <a:pt x="0" y="4183888"/>
                                </a:lnTo>
                                <a:lnTo>
                                  <a:pt x="3819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207264"/>
                            <a:ext cx="5337049" cy="5843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49" h="5843016">
                                <a:moveTo>
                                  <a:pt x="5327270" y="0"/>
                                </a:moveTo>
                                <a:lnTo>
                                  <a:pt x="5337049" y="10668"/>
                                </a:lnTo>
                                <a:lnTo>
                                  <a:pt x="0" y="5843016"/>
                                </a:lnTo>
                                <a:lnTo>
                                  <a:pt x="0" y="5834507"/>
                                </a:lnTo>
                                <a:lnTo>
                                  <a:pt x="5327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21936" y="6001512"/>
                            <a:ext cx="947928" cy="822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4236085" y="6116270"/>
                            <a:ext cx="87167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615F" w14:textId="77777777" w:rsidR="00CE11EC" w:rsidRDefault="00B41D31">
                              <w:r>
                                <w:rPr>
                                  <w:color w:val="4472C4"/>
                                  <w:sz w:val="36"/>
                                </w:rPr>
                                <w:t>ПГКПИ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91000" y="6375230"/>
                            <a:ext cx="72926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33A65" w14:textId="300FBF69" w:rsidR="00CE11EC" w:rsidRPr="00BB0BAF" w:rsidRDefault="00BB0BAF" w:rsidP="00BB0BAF">
                              <w:pPr>
                                <w:jc w:val="right"/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color w:val="4472C4"/>
                                  <w:sz w:val="36"/>
                                  <w:lang w:val="bg-BG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32539" id="Group 3837" o:spid="_x0000_s1026" style="width:454.3pt;height:537.35pt;mso-position-horizontal-relative:char;mso-position-vertical-relative:line" coordsize="57698,68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">
                <v:shape id="Shape 6" o:spid="_x0000_s1027" style="position:absolute;left:18501;width:34869;height:38191;visibility:visible;mso-wrap-style:square;v-text-anchor:top" coordsize="3486912,381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" path="m3477133,r9779,10668l7874,3819144,,3810635,3477133,xe" fillcolor="#8497b0" stroked="f" strokeweight="0">
                  <v:stroke miterlimit="83231f" joinstyle="miter"/>
                  <v:path arrowok="t" textboxrect="0,0,3486912,3819144"/>
                </v:shape>
                <v:shape id="Shape 7" o:spid="_x0000_s1028" style="position:absolute;left:9631;top:3078;width:43739;height:47762;visibility:visible;mso-wrap-style:square;v-text-anchor:top" coordsize="4373881,477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" path="m4364101,r9780,10668l9779,4776216,,4765548,4364101,xe" fillcolor="#8497b0" stroked="f" strokeweight="0">
                  <v:stroke miterlimit="83231f" joinstyle="miter"/>
                  <v:path arrowok="t" textboxrect="0,0,4373881,4776216"/>
                </v:shape>
                <v:shape id="Shape 8" o:spid="_x0000_s1029" style="position:absolute;left:10363;top:1493;width:43007;height:46970;visibility:visible;mso-wrap-style:square;v-text-anchor:top" coordsize="4300728,469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" path="m4283075,r17653,21336l17653,4696968,,4688459,4283075,xe" fillcolor="#8497b0" stroked="f" strokeweight="0">
                  <v:stroke miterlimit="83231f" joinstyle="miter"/>
                  <v:path arrowok="t" textboxrect="0,0,4300728,4696968"/>
                </v:shape>
                <v:shape id="Shape 9" o:spid="_x0000_s1030" style="position:absolute;left:14996;top:6736;width:38374;height:42032;visibility:visible;mso-wrap-style:square;v-text-anchor:top" coordsize="3837433,420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" path="m3819779,r17654,19304l17653,4203193,,4183888,3819779,xe" fillcolor="#8497b0" stroked="f" strokeweight="0">
                  <v:stroke miterlimit="83231f" joinstyle="miter"/>
                  <v:path arrowok="t" textboxrect="0,0,3837433,4203193"/>
                </v:shape>
                <v:shape id="Shape 10" o:spid="_x0000_s1031" style="position:absolute;top:2072;width:53370;height:58430;visibility:visible;mso-wrap-style:square;v-text-anchor:top" coordsize="5337049,584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" path="m5327270,r9779,10668l,5843016r,-8509l5327270,xe" fillcolor="#8497b0" stroked="f" strokeweight="0">
                  <v:stroke miterlimit="83231f" joinstyle="miter"/>
                  <v:path arrowok="t" textboxrect="0,0,5337049,584301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48219;top:60015;width:9479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">
                  <v:imagedata r:id="rId9" o:title=""/>
                </v:shape>
                <v:rect id="Rectangle 17" o:spid="_x0000_s1033" style="position:absolute;left:42360;top:61162;width:871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EB6615F" w14:textId="77777777" w:rsidR="00CE11EC" w:rsidRDefault="00B41D31">
                        <w:r>
                          <w:rPr>
                            <w:color w:val="4472C4"/>
                            <w:sz w:val="36"/>
                          </w:rPr>
                          <w:t>ПГКПИ</w:t>
                        </w:r>
                      </w:p>
                    </w:txbxContent>
                  </v:textbox>
                </v:rect>
                <v:rect id="Rectangle 18" o:spid="_x0000_s1034" style="position:absolute;left:41910;top:63752;width:729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0233A65" w14:textId="300FBF69" w:rsidR="00CE11EC" w:rsidRPr="00BB0BAF" w:rsidRDefault="00BB0BAF" w:rsidP="00BB0BAF">
                        <w:pPr>
                          <w:jc w:val="right"/>
                          <w:rPr>
                            <w:lang w:val="bg-BG"/>
                          </w:rPr>
                        </w:pPr>
                        <w:r>
                          <w:rPr>
                            <w:color w:val="4472C4"/>
                            <w:sz w:val="36"/>
                            <w:lang w:val="bg-BG"/>
                          </w:rPr>
                          <w:t>2021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666892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01D24D" w14:textId="11DD092E" w:rsidR="00AA02B7" w:rsidRPr="00AA02B7" w:rsidRDefault="00AA02B7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1A08319F" w14:textId="3344502B" w:rsidR="00AA02B7" w:rsidRDefault="00AA02B7">
          <w:pPr>
            <w:pStyle w:val="TOC1"/>
            <w:tabs>
              <w:tab w:val="left" w:pos="44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89868" w:history="1">
            <w:r w:rsidRPr="003D4E28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5330" w14:textId="73F56F8C" w:rsidR="00AA02B7" w:rsidRDefault="006C4A9E">
          <w:pPr>
            <w:pStyle w:val="TOC1"/>
            <w:tabs>
              <w:tab w:val="left" w:pos="44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69" w:history="1">
            <w:r w:rsidR="00AA02B7" w:rsidRPr="003D4E28">
              <w:rPr>
                <w:rStyle w:val="Hyperlink"/>
                <w:noProof/>
                <w:lang w:val="bg-BG"/>
              </w:rPr>
              <w:t>2.</w:t>
            </w:r>
            <w:r w:rsidR="00AA02B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A02B7" w:rsidRPr="003D4E28">
              <w:rPr>
                <w:rStyle w:val="Hyperlink"/>
                <w:noProof/>
                <w:lang w:val="bg-BG"/>
              </w:rPr>
              <w:t>Автори</w:t>
            </w:r>
            <w:r w:rsidR="00AA02B7">
              <w:rPr>
                <w:noProof/>
                <w:webHidden/>
              </w:rPr>
              <w:tab/>
            </w:r>
            <w:r w:rsidR="00AA02B7">
              <w:rPr>
                <w:noProof/>
                <w:webHidden/>
              </w:rPr>
              <w:fldChar w:fldCharType="begin"/>
            </w:r>
            <w:r w:rsidR="00AA02B7">
              <w:rPr>
                <w:noProof/>
                <w:webHidden/>
              </w:rPr>
              <w:instrText xml:space="preserve"> PAGEREF _Toc87189869 \h </w:instrText>
            </w:r>
            <w:r w:rsidR="00AA02B7">
              <w:rPr>
                <w:noProof/>
                <w:webHidden/>
              </w:rPr>
            </w:r>
            <w:r w:rsidR="00AA02B7">
              <w:rPr>
                <w:noProof/>
                <w:webHidden/>
              </w:rPr>
              <w:fldChar w:fldCharType="separate"/>
            </w:r>
            <w:r w:rsidR="00AA02B7">
              <w:rPr>
                <w:noProof/>
                <w:webHidden/>
              </w:rPr>
              <w:t>2</w:t>
            </w:r>
            <w:r w:rsidR="00AA02B7">
              <w:rPr>
                <w:noProof/>
                <w:webHidden/>
              </w:rPr>
              <w:fldChar w:fldCharType="end"/>
            </w:r>
          </w:hyperlink>
        </w:p>
        <w:p w14:paraId="6ED83BA4" w14:textId="5D4CE6B3" w:rsidR="00AA02B7" w:rsidRDefault="006C4A9E">
          <w:pPr>
            <w:pStyle w:val="TOC1"/>
            <w:tabs>
              <w:tab w:val="left" w:pos="44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0" w:history="1">
            <w:r w:rsidR="00AA02B7" w:rsidRPr="003D4E28">
              <w:rPr>
                <w:rStyle w:val="Hyperlink"/>
                <w:noProof/>
                <w:lang w:val="bg-BG"/>
              </w:rPr>
              <w:t>3.</w:t>
            </w:r>
            <w:r w:rsidR="00AA02B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A02B7" w:rsidRPr="003D4E28">
              <w:rPr>
                <w:rStyle w:val="Hyperlink"/>
                <w:noProof/>
                <w:lang w:val="bg-BG"/>
              </w:rPr>
              <w:t>Резюме</w:t>
            </w:r>
            <w:r w:rsidR="00AA02B7">
              <w:rPr>
                <w:noProof/>
                <w:webHidden/>
              </w:rPr>
              <w:tab/>
            </w:r>
            <w:r w:rsidR="00AA02B7">
              <w:rPr>
                <w:noProof/>
                <w:webHidden/>
              </w:rPr>
              <w:fldChar w:fldCharType="begin"/>
            </w:r>
            <w:r w:rsidR="00AA02B7">
              <w:rPr>
                <w:noProof/>
                <w:webHidden/>
              </w:rPr>
              <w:instrText xml:space="preserve"> PAGEREF _Toc87189870 \h </w:instrText>
            </w:r>
            <w:r w:rsidR="00AA02B7">
              <w:rPr>
                <w:noProof/>
                <w:webHidden/>
              </w:rPr>
            </w:r>
            <w:r w:rsidR="00AA02B7">
              <w:rPr>
                <w:noProof/>
                <w:webHidden/>
              </w:rPr>
              <w:fldChar w:fldCharType="separate"/>
            </w:r>
            <w:r w:rsidR="00AA02B7">
              <w:rPr>
                <w:noProof/>
                <w:webHidden/>
              </w:rPr>
              <w:t>2</w:t>
            </w:r>
            <w:r w:rsidR="00AA02B7">
              <w:rPr>
                <w:noProof/>
                <w:webHidden/>
              </w:rPr>
              <w:fldChar w:fldCharType="end"/>
            </w:r>
          </w:hyperlink>
        </w:p>
        <w:p w14:paraId="7874EF4C" w14:textId="6956E151" w:rsidR="00AA02B7" w:rsidRDefault="006C4A9E">
          <w:pPr>
            <w:pStyle w:val="TOC1"/>
            <w:tabs>
              <w:tab w:val="left" w:pos="6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1" w:history="1">
            <w:r w:rsidR="00AA02B7" w:rsidRPr="003D4E28">
              <w:rPr>
                <w:rStyle w:val="Hyperlink"/>
                <w:noProof/>
                <w:lang w:val="bg-BG"/>
              </w:rPr>
              <w:t>3.1.</w:t>
            </w:r>
            <w:r w:rsidR="00AA02B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A02B7" w:rsidRPr="003D4E28">
              <w:rPr>
                <w:rStyle w:val="Hyperlink"/>
                <w:noProof/>
                <w:lang w:val="bg-BG"/>
              </w:rPr>
              <w:t>Цели</w:t>
            </w:r>
            <w:r w:rsidR="00AA02B7">
              <w:rPr>
                <w:noProof/>
                <w:webHidden/>
              </w:rPr>
              <w:tab/>
            </w:r>
            <w:r w:rsidR="00AA02B7">
              <w:rPr>
                <w:noProof/>
                <w:webHidden/>
              </w:rPr>
              <w:fldChar w:fldCharType="begin"/>
            </w:r>
            <w:r w:rsidR="00AA02B7">
              <w:rPr>
                <w:noProof/>
                <w:webHidden/>
              </w:rPr>
              <w:instrText xml:space="preserve"> PAGEREF _Toc87189871 \h </w:instrText>
            </w:r>
            <w:r w:rsidR="00AA02B7">
              <w:rPr>
                <w:noProof/>
                <w:webHidden/>
              </w:rPr>
            </w:r>
            <w:r w:rsidR="00AA02B7">
              <w:rPr>
                <w:noProof/>
                <w:webHidden/>
              </w:rPr>
              <w:fldChar w:fldCharType="separate"/>
            </w:r>
            <w:r w:rsidR="00AA02B7">
              <w:rPr>
                <w:noProof/>
                <w:webHidden/>
              </w:rPr>
              <w:t>2</w:t>
            </w:r>
            <w:r w:rsidR="00AA02B7">
              <w:rPr>
                <w:noProof/>
                <w:webHidden/>
              </w:rPr>
              <w:fldChar w:fldCharType="end"/>
            </w:r>
          </w:hyperlink>
        </w:p>
        <w:p w14:paraId="390D2607" w14:textId="5EF18FEA" w:rsidR="00AA02B7" w:rsidRDefault="006C4A9E">
          <w:pPr>
            <w:pStyle w:val="TOC1"/>
            <w:tabs>
              <w:tab w:val="left" w:pos="6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2" w:history="1">
            <w:r w:rsidR="00AA02B7" w:rsidRPr="003D4E28">
              <w:rPr>
                <w:rStyle w:val="Hyperlink"/>
                <w:noProof/>
                <w:lang w:val="bg-BG"/>
              </w:rPr>
              <w:t>3.2.</w:t>
            </w:r>
            <w:r w:rsidR="00AA02B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A02B7" w:rsidRPr="003D4E28">
              <w:rPr>
                <w:rStyle w:val="Hyperlink"/>
                <w:noProof/>
                <w:lang w:val="bg-BG"/>
              </w:rPr>
              <w:t>Етапи на реализация</w:t>
            </w:r>
            <w:r w:rsidR="00AA02B7">
              <w:rPr>
                <w:noProof/>
                <w:webHidden/>
              </w:rPr>
              <w:tab/>
            </w:r>
            <w:r w:rsidR="00AA02B7">
              <w:rPr>
                <w:noProof/>
                <w:webHidden/>
              </w:rPr>
              <w:fldChar w:fldCharType="begin"/>
            </w:r>
            <w:r w:rsidR="00AA02B7">
              <w:rPr>
                <w:noProof/>
                <w:webHidden/>
              </w:rPr>
              <w:instrText xml:space="preserve"> PAGEREF _Toc87189872 \h </w:instrText>
            </w:r>
            <w:r w:rsidR="00AA02B7">
              <w:rPr>
                <w:noProof/>
                <w:webHidden/>
              </w:rPr>
            </w:r>
            <w:r w:rsidR="00AA02B7">
              <w:rPr>
                <w:noProof/>
                <w:webHidden/>
              </w:rPr>
              <w:fldChar w:fldCharType="separate"/>
            </w:r>
            <w:r w:rsidR="00AA02B7">
              <w:rPr>
                <w:noProof/>
                <w:webHidden/>
              </w:rPr>
              <w:t>2</w:t>
            </w:r>
            <w:r w:rsidR="00AA02B7">
              <w:rPr>
                <w:noProof/>
                <w:webHidden/>
              </w:rPr>
              <w:fldChar w:fldCharType="end"/>
            </w:r>
          </w:hyperlink>
        </w:p>
        <w:p w14:paraId="4878B847" w14:textId="48AAE165" w:rsidR="00AA02B7" w:rsidRDefault="006C4A9E">
          <w:pPr>
            <w:pStyle w:val="TOC1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3" w:history="1">
            <w:r w:rsidR="00AA02B7" w:rsidRPr="003D4E28">
              <w:rPr>
                <w:rStyle w:val="Hyperlink"/>
                <w:noProof/>
                <w:lang w:val="bg-BG"/>
              </w:rPr>
              <w:t>3.2.1.</w:t>
            </w:r>
            <w:r w:rsidR="00AA02B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A02B7" w:rsidRPr="003D4E28">
              <w:rPr>
                <w:rStyle w:val="Hyperlink"/>
                <w:noProof/>
                <w:lang w:val="bg-BG"/>
              </w:rPr>
              <w:t>Съставяне на отбора</w:t>
            </w:r>
            <w:r w:rsidR="00AA02B7">
              <w:rPr>
                <w:noProof/>
                <w:webHidden/>
              </w:rPr>
              <w:tab/>
            </w:r>
            <w:r w:rsidR="00AA02B7">
              <w:rPr>
                <w:noProof/>
                <w:webHidden/>
              </w:rPr>
              <w:fldChar w:fldCharType="begin"/>
            </w:r>
            <w:r w:rsidR="00AA02B7">
              <w:rPr>
                <w:noProof/>
                <w:webHidden/>
              </w:rPr>
              <w:instrText xml:space="preserve"> PAGEREF _Toc87189873 \h </w:instrText>
            </w:r>
            <w:r w:rsidR="00AA02B7">
              <w:rPr>
                <w:noProof/>
                <w:webHidden/>
              </w:rPr>
            </w:r>
            <w:r w:rsidR="00AA02B7">
              <w:rPr>
                <w:noProof/>
                <w:webHidden/>
              </w:rPr>
              <w:fldChar w:fldCharType="separate"/>
            </w:r>
            <w:r w:rsidR="00AA02B7">
              <w:rPr>
                <w:noProof/>
                <w:webHidden/>
              </w:rPr>
              <w:t>2</w:t>
            </w:r>
            <w:r w:rsidR="00AA02B7">
              <w:rPr>
                <w:noProof/>
                <w:webHidden/>
              </w:rPr>
              <w:fldChar w:fldCharType="end"/>
            </w:r>
          </w:hyperlink>
        </w:p>
        <w:p w14:paraId="5A425E8C" w14:textId="0B6EE46F" w:rsidR="00AA02B7" w:rsidRDefault="006C4A9E">
          <w:pPr>
            <w:pStyle w:val="TOC1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4" w:history="1">
            <w:r w:rsidR="00AA02B7" w:rsidRPr="003D4E28">
              <w:rPr>
                <w:rStyle w:val="Hyperlink"/>
                <w:noProof/>
                <w:lang w:val="bg-BG"/>
              </w:rPr>
              <w:t>3.2.2.</w:t>
            </w:r>
            <w:r w:rsidR="00AA02B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A02B7" w:rsidRPr="003D4E28">
              <w:rPr>
                <w:rStyle w:val="Hyperlink"/>
                <w:noProof/>
                <w:lang w:val="bg-BG"/>
              </w:rPr>
              <w:t>Съставяне на график за работа</w:t>
            </w:r>
            <w:r w:rsidR="00AA02B7">
              <w:rPr>
                <w:noProof/>
                <w:webHidden/>
              </w:rPr>
              <w:tab/>
            </w:r>
            <w:r w:rsidR="00AA02B7">
              <w:rPr>
                <w:noProof/>
                <w:webHidden/>
              </w:rPr>
              <w:fldChar w:fldCharType="begin"/>
            </w:r>
            <w:r w:rsidR="00AA02B7">
              <w:rPr>
                <w:noProof/>
                <w:webHidden/>
              </w:rPr>
              <w:instrText xml:space="preserve"> PAGEREF _Toc87189874 \h </w:instrText>
            </w:r>
            <w:r w:rsidR="00AA02B7">
              <w:rPr>
                <w:noProof/>
                <w:webHidden/>
              </w:rPr>
            </w:r>
            <w:r w:rsidR="00AA02B7">
              <w:rPr>
                <w:noProof/>
                <w:webHidden/>
              </w:rPr>
              <w:fldChar w:fldCharType="separate"/>
            </w:r>
            <w:r w:rsidR="00AA02B7">
              <w:rPr>
                <w:noProof/>
                <w:webHidden/>
              </w:rPr>
              <w:t>2</w:t>
            </w:r>
            <w:r w:rsidR="00AA02B7">
              <w:rPr>
                <w:noProof/>
                <w:webHidden/>
              </w:rPr>
              <w:fldChar w:fldCharType="end"/>
            </w:r>
          </w:hyperlink>
        </w:p>
        <w:p w14:paraId="3F320A22" w14:textId="3A20D5DF" w:rsidR="00AA02B7" w:rsidRDefault="006C4A9E">
          <w:pPr>
            <w:pStyle w:val="TOC1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5" w:history="1">
            <w:r w:rsidR="00AA02B7" w:rsidRPr="003D4E28">
              <w:rPr>
                <w:rStyle w:val="Hyperlink"/>
                <w:noProof/>
                <w:lang w:val="bg-BG"/>
              </w:rPr>
              <w:t>3.2.3.</w:t>
            </w:r>
            <w:r w:rsidR="00AA02B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A02B7" w:rsidRPr="003D4E28">
              <w:rPr>
                <w:rStyle w:val="Hyperlink"/>
                <w:noProof/>
                <w:lang w:val="bg-BG"/>
              </w:rPr>
              <w:t>Работа по проекта</w:t>
            </w:r>
            <w:r w:rsidR="00AA02B7">
              <w:rPr>
                <w:noProof/>
                <w:webHidden/>
              </w:rPr>
              <w:tab/>
            </w:r>
            <w:r w:rsidR="00AA02B7">
              <w:rPr>
                <w:noProof/>
                <w:webHidden/>
              </w:rPr>
              <w:fldChar w:fldCharType="begin"/>
            </w:r>
            <w:r w:rsidR="00AA02B7">
              <w:rPr>
                <w:noProof/>
                <w:webHidden/>
              </w:rPr>
              <w:instrText xml:space="preserve"> PAGEREF _Toc87189875 \h </w:instrText>
            </w:r>
            <w:r w:rsidR="00AA02B7">
              <w:rPr>
                <w:noProof/>
                <w:webHidden/>
              </w:rPr>
            </w:r>
            <w:r w:rsidR="00AA02B7">
              <w:rPr>
                <w:noProof/>
                <w:webHidden/>
              </w:rPr>
              <w:fldChar w:fldCharType="separate"/>
            </w:r>
            <w:r w:rsidR="00AA02B7">
              <w:rPr>
                <w:noProof/>
                <w:webHidden/>
              </w:rPr>
              <w:t>2</w:t>
            </w:r>
            <w:r w:rsidR="00AA02B7">
              <w:rPr>
                <w:noProof/>
                <w:webHidden/>
              </w:rPr>
              <w:fldChar w:fldCharType="end"/>
            </w:r>
          </w:hyperlink>
        </w:p>
        <w:p w14:paraId="7DBB9C0E" w14:textId="59F3DC5B" w:rsidR="00AA02B7" w:rsidRDefault="006C4A9E">
          <w:pPr>
            <w:pStyle w:val="TOC1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6" w:history="1">
            <w:r w:rsidR="00AA02B7" w:rsidRPr="003D4E28">
              <w:rPr>
                <w:rStyle w:val="Hyperlink"/>
                <w:noProof/>
                <w:lang w:val="bg-BG"/>
              </w:rPr>
              <w:t>3.2.4.</w:t>
            </w:r>
            <w:r w:rsidR="00AA02B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A02B7" w:rsidRPr="003D4E28">
              <w:rPr>
                <w:rStyle w:val="Hyperlink"/>
                <w:noProof/>
                <w:lang w:val="bg-BG"/>
              </w:rPr>
              <w:t>Презентиране</w:t>
            </w:r>
            <w:r w:rsidR="00AA02B7">
              <w:rPr>
                <w:noProof/>
                <w:webHidden/>
              </w:rPr>
              <w:tab/>
            </w:r>
            <w:r w:rsidR="00AA02B7">
              <w:rPr>
                <w:noProof/>
                <w:webHidden/>
              </w:rPr>
              <w:fldChar w:fldCharType="begin"/>
            </w:r>
            <w:r w:rsidR="00AA02B7">
              <w:rPr>
                <w:noProof/>
                <w:webHidden/>
              </w:rPr>
              <w:instrText xml:space="preserve"> PAGEREF _Toc87189876 \h </w:instrText>
            </w:r>
            <w:r w:rsidR="00AA02B7">
              <w:rPr>
                <w:noProof/>
                <w:webHidden/>
              </w:rPr>
            </w:r>
            <w:r w:rsidR="00AA02B7">
              <w:rPr>
                <w:noProof/>
                <w:webHidden/>
              </w:rPr>
              <w:fldChar w:fldCharType="separate"/>
            </w:r>
            <w:r w:rsidR="00AA02B7">
              <w:rPr>
                <w:noProof/>
                <w:webHidden/>
              </w:rPr>
              <w:t>4</w:t>
            </w:r>
            <w:r w:rsidR="00AA02B7">
              <w:rPr>
                <w:noProof/>
                <w:webHidden/>
              </w:rPr>
              <w:fldChar w:fldCharType="end"/>
            </w:r>
          </w:hyperlink>
        </w:p>
        <w:p w14:paraId="215EBFE5" w14:textId="3EFA84E6" w:rsidR="00AA02B7" w:rsidRDefault="006C4A9E">
          <w:pPr>
            <w:pStyle w:val="TOC1"/>
            <w:tabs>
              <w:tab w:val="left" w:pos="6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7" w:history="1">
            <w:r w:rsidR="00AA02B7" w:rsidRPr="003D4E28">
              <w:rPr>
                <w:rStyle w:val="Hyperlink"/>
                <w:noProof/>
                <w:lang w:val="bg-BG"/>
              </w:rPr>
              <w:t>3.3.</w:t>
            </w:r>
            <w:r w:rsidR="00AA02B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A02B7" w:rsidRPr="003D4E28">
              <w:rPr>
                <w:rStyle w:val="Hyperlink"/>
                <w:noProof/>
                <w:lang w:val="bg-BG"/>
              </w:rPr>
              <w:t>Трудности</w:t>
            </w:r>
            <w:r w:rsidR="00AA02B7">
              <w:rPr>
                <w:noProof/>
                <w:webHidden/>
              </w:rPr>
              <w:tab/>
            </w:r>
            <w:r w:rsidR="00AA02B7">
              <w:rPr>
                <w:noProof/>
                <w:webHidden/>
              </w:rPr>
              <w:fldChar w:fldCharType="begin"/>
            </w:r>
            <w:r w:rsidR="00AA02B7">
              <w:rPr>
                <w:noProof/>
                <w:webHidden/>
              </w:rPr>
              <w:instrText xml:space="preserve"> PAGEREF _Toc87189877 \h </w:instrText>
            </w:r>
            <w:r w:rsidR="00AA02B7">
              <w:rPr>
                <w:noProof/>
                <w:webHidden/>
              </w:rPr>
            </w:r>
            <w:r w:rsidR="00AA02B7">
              <w:rPr>
                <w:noProof/>
                <w:webHidden/>
              </w:rPr>
              <w:fldChar w:fldCharType="separate"/>
            </w:r>
            <w:r w:rsidR="00AA02B7">
              <w:rPr>
                <w:noProof/>
                <w:webHidden/>
              </w:rPr>
              <w:t>4</w:t>
            </w:r>
            <w:r w:rsidR="00AA02B7">
              <w:rPr>
                <w:noProof/>
                <w:webHidden/>
              </w:rPr>
              <w:fldChar w:fldCharType="end"/>
            </w:r>
          </w:hyperlink>
        </w:p>
        <w:p w14:paraId="4AF482F1" w14:textId="4861C509" w:rsidR="00AA02B7" w:rsidRDefault="006C4A9E">
          <w:pPr>
            <w:pStyle w:val="TOC1"/>
            <w:tabs>
              <w:tab w:val="left" w:pos="6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8" w:history="1">
            <w:r w:rsidR="00AA02B7" w:rsidRPr="003D4E28">
              <w:rPr>
                <w:rStyle w:val="Hyperlink"/>
                <w:noProof/>
                <w:lang w:val="bg-BG"/>
              </w:rPr>
              <w:t>3.4.</w:t>
            </w:r>
            <w:r w:rsidR="00AA02B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A02B7" w:rsidRPr="003D4E28">
              <w:rPr>
                <w:rStyle w:val="Hyperlink"/>
                <w:noProof/>
                <w:lang w:val="bg-BG"/>
              </w:rPr>
              <w:t>Заключение</w:t>
            </w:r>
            <w:r w:rsidR="00AA02B7">
              <w:rPr>
                <w:noProof/>
                <w:webHidden/>
              </w:rPr>
              <w:tab/>
            </w:r>
            <w:r w:rsidR="00AA02B7">
              <w:rPr>
                <w:noProof/>
                <w:webHidden/>
              </w:rPr>
              <w:fldChar w:fldCharType="begin"/>
            </w:r>
            <w:r w:rsidR="00AA02B7">
              <w:rPr>
                <w:noProof/>
                <w:webHidden/>
              </w:rPr>
              <w:instrText xml:space="preserve"> PAGEREF _Toc87189878 \h </w:instrText>
            </w:r>
            <w:r w:rsidR="00AA02B7">
              <w:rPr>
                <w:noProof/>
                <w:webHidden/>
              </w:rPr>
            </w:r>
            <w:r w:rsidR="00AA02B7">
              <w:rPr>
                <w:noProof/>
                <w:webHidden/>
              </w:rPr>
              <w:fldChar w:fldCharType="separate"/>
            </w:r>
            <w:r w:rsidR="00AA02B7">
              <w:rPr>
                <w:noProof/>
                <w:webHidden/>
              </w:rPr>
              <w:t>4</w:t>
            </w:r>
            <w:r w:rsidR="00AA02B7">
              <w:rPr>
                <w:noProof/>
                <w:webHidden/>
              </w:rPr>
              <w:fldChar w:fldCharType="end"/>
            </w:r>
          </w:hyperlink>
        </w:p>
        <w:p w14:paraId="4DEDB5E7" w14:textId="69D0C00F" w:rsidR="00AA02B7" w:rsidRDefault="00AA02B7">
          <w:r>
            <w:rPr>
              <w:b/>
              <w:bCs/>
              <w:noProof/>
            </w:rPr>
            <w:fldChar w:fldCharType="end"/>
          </w:r>
        </w:p>
      </w:sdtContent>
    </w:sdt>
    <w:p w14:paraId="6779FFD6" w14:textId="68777078" w:rsidR="00582BEE" w:rsidRDefault="00582BEE">
      <w:pPr>
        <w:spacing w:after="0"/>
        <w:rPr>
          <w:sz w:val="24"/>
        </w:rPr>
      </w:pPr>
    </w:p>
    <w:p w14:paraId="49229ED5" w14:textId="77777777" w:rsidR="00582BEE" w:rsidRDefault="00582BEE">
      <w:pPr>
        <w:rPr>
          <w:sz w:val="24"/>
        </w:rPr>
      </w:pPr>
      <w:r>
        <w:rPr>
          <w:sz w:val="24"/>
        </w:rPr>
        <w:br w:type="page"/>
      </w:r>
    </w:p>
    <w:p w14:paraId="3AF1C74C" w14:textId="141209A2" w:rsidR="00582BEE" w:rsidRDefault="00582BEE" w:rsidP="00841F9A">
      <w:pPr>
        <w:pStyle w:val="Heading1"/>
        <w:numPr>
          <w:ilvl w:val="0"/>
          <w:numId w:val="14"/>
        </w:numPr>
        <w:rPr>
          <w:lang w:val="bg-BG"/>
        </w:rPr>
      </w:pPr>
      <w:bookmarkStart w:id="0" w:name="_Toc87189868"/>
      <w:r>
        <w:rPr>
          <w:lang w:val="bg-BG"/>
        </w:rPr>
        <w:lastRenderedPageBreak/>
        <w:t>Тема</w:t>
      </w:r>
      <w:bookmarkEnd w:id="0"/>
    </w:p>
    <w:p w14:paraId="15A4880C" w14:textId="3D0FF8AC" w:rsidR="004724BB" w:rsidRPr="00841F9A" w:rsidRDefault="004724BB" w:rsidP="00841F9A">
      <w:pPr>
        <w:spacing w:after="403" w:line="260" w:lineRule="auto"/>
        <w:jc w:val="both"/>
        <w:rPr>
          <w:sz w:val="24"/>
          <w:lang w:val="bg-BG"/>
        </w:rPr>
      </w:pPr>
      <w:r w:rsidRPr="00841F9A">
        <w:rPr>
          <w:sz w:val="24"/>
          <w:lang w:val="bg-BG"/>
        </w:rPr>
        <w:t xml:space="preserve">Темата на нашия проект е </w:t>
      </w:r>
      <w:r w:rsidR="002A551D" w:rsidRPr="00841F9A">
        <w:rPr>
          <w:sz w:val="24"/>
          <w:lang w:val="bg-BG"/>
        </w:rPr>
        <w:t xml:space="preserve">игра </w:t>
      </w:r>
      <w:r w:rsidR="005E1741">
        <w:rPr>
          <w:sz w:val="24"/>
          <w:lang w:val="bg-BG"/>
        </w:rPr>
        <w:t>„</w:t>
      </w:r>
      <w:r w:rsidR="002A551D" w:rsidRPr="00841F9A">
        <w:rPr>
          <w:sz w:val="24"/>
          <w:lang w:val="bg-BG"/>
        </w:rPr>
        <w:t>Лабиринт</w:t>
      </w:r>
      <w:r w:rsidR="005E1741">
        <w:rPr>
          <w:sz w:val="24"/>
          <w:lang w:val="bg-BG"/>
        </w:rPr>
        <w:t>“</w:t>
      </w:r>
      <w:r w:rsidR="002A551D" w:rsidRPr="00841F9A">
        <w:rPr>
          <w:sz w:val="24"/>
          <w:lang w:val="bg-BG"/>
        </w:rPr>
        <w:t>.</w:t>
      </w:r>
    </w:p>
    <w:p w14:paraId="076397AE" w14:textId="4032C72A" w:rsidR="002A551D" w:rsidRDefault="002A551D" w:rsidP="00841F9A">
      <w:pPr>
        <w:pStyle w:val="Heading1"/>
        <w:numPr>
          <w:ilvl w:val="0"/>
          <w:numId w:val="14"/>
        </w:numPr>
        <w:rPr>
          <w:lang w:val="bg-BG"/>
        </w:rPr>
      </w:pPr>
      <w:bookmarkStart w:id="1" w:name="_Toc87189869"/>
      <w:r>
        <w:rPr>
          <w:lang w:val="bg-BG"/>
        </w:rPr>
        <w:t>Автори</w:t>
      </w:r>
      <w:bookmarkEnd w:id="1"/>
    </w:p>
    <w:p w14:paraId="770F726B" w14:textId="75027DC1" w:rsidR="002A551D" w:rsidRPr="00F639DB" w:rsidRDefault="002A551D" w:rsidP="00841F9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Йоана Иванова Агафонова – </w:t>
      </w:r>
      <w:r>
        <w:t>YIAgafonova</w:t>
      </w:r>
      <w:r w:rsidRPr="002A551D">
        <w:rPr>
          <w:lang w:val="bg-BG"/>
        </w:rPr>
        <w:t xml:space="preserve">19 </w:t>
      </w:r>
      <w:r w:rsidR="00F639DB">
        <w:rPr>
          <w:lang w:val="bg-BG"/>
        </w:rPr>
        <w:t>–</w:t>
      </w:r>
      <w:r w:rsidRPr="002A551D">
        <w:rPr>
          <w:lang w:val="bg-BG"/>
        </w:rPr>
        <w:t xml:space="preserve"> </w:t>
      </w:r>
      <w:r>
        <w:t>S</w:t>
      </w:r>
      <w:r w:rsidR="00F639DB">
        <w:t>crum</w:t>
      </w:r>
      <w:r w:rsidR="00F639DB" w:rsidRPr="00F639DB">
        <w:rPr>
          <w:lang w:val="bg-BG"/>
        </w:rPr>
        <w:t xml:space="preserve"> </w:t>
      </w:r>
      <w:r w:rsidR="00F639DB">
        <w:t>Master</w:t>
      </w:r>
    </w:p>
    <w:p w14:paraId="7B9F5084" w14:textId="57139EBE" w:rsidR="00F639DB" w:rsidRPr="00CF1FB3" w:rsidRDefault="00CF1FB3" w:rsidP="00841F9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Димитър Станиславов Димитров – </w:t>
      </w:r>
      <w:r>
        <w:t>DSDimitrov</w:t>
      </w:r>
      <w:r w:rsidRPr="00CF1FB3">
        <w:rPr>
          <w:lang w:val="bg-BG"/>
        </w:rPr>
        <w:t xml:space="preserve">19 </w:t>
      </w:r>
      <w:r>
        <w:rPr>
          <w:lang w:val="bg-BG"/>
        </w:rPr>
        <w:t>–</w:t>
      </w:r>
      <w:r w:rsidRPr="00CF1FB3">
        <w:rPr>
          <w:lang w:val="bg-BG"/>
        </w:rPr>
        <w:t xml:space="preserve"> </w:t>
      </w:r>
      <w:r>
        <w:t>Back</w:t>
      </w:r>
      <w:r w:rsidRPr="00CF1FB3">
        <w:rPr>
          <w:lang w:val="bg-BG"/>
        </w:rPr>
        <w:t>-</w:t>
      </w:r>
      <w:r>
        <w:t>end</w:t>
      </w:r>
      <w:r w:rsidRPr="00CF1FB3">
        <w:rPr>
          <w:lang w:val="bg-BG"/>
        </w:rPr>
        <w:t xml:space="preserve"> </w:t>
      </w:r>
      <w:r>
        <w:t>Developer</w:t>
      </w:r>
    </w:p>
    <w:p w14:paraId="26BDB066" w14:textId="54A2B5E1" w:rsidR="00CF1FB3" w:rsidRPr="00841F9A" w:rsidRDefault="00CF1FB3" w:rsidP="00841F9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Мартин </w:t>
      </w:r>
      <w:r w:rsidR="00841F9A">
        <w:rPr>
          <w:lang w:val="bg-BG"/>
        </w:rPr>
        <w:t xml:space="preserve">Валентинов Мартинов – </w:t>
      </w:r>
      <w:r w:rsidR="00841F9A">
        <w:t>MVMartinov</w:t>
      </w:r>
      <w:r w:rsidR="00841F9A" w:rsidRPr="00841F9A">
        <w:rPr>
          <w:lang w:val="bg-BG"/>
        </w:rPr>
        <w:t xml:space="preserve">19 </w:t>
      </w:r>
      <w:r w:rsidR="00841F9A">
        <w:rPr>
          <w:lang w:val="bg-BG"/>
        </w:rPr>
        <w:t>–</w:t>
      </w:r>
      <w:r w:rsidR="00841F9A" w:rsidRPr="00841F9A">
        <w:rPr>
          <w:lang w:val="bg-BG"/>
        </w:rPr>
        <w:t xml:space="preserve"> </w:t>
      </w:r>
      <w:r w:rsidR="00841F9A">
        <w:t>Front</w:t>
      </w:r>
      <w:r w:rsidR="00841F9A" w:rsidRPr="00841F9A">
        <w:rPr>
          <w:lang w:val="bg-BG"/>
        </w:rPr>
        <w:t>-</w:t>
      </w:r>
      <w:r w:rsidR="00841F9A">
        <w:t>end</w:t>
      </w:r>
      <w:r w:rsidR="00841F9A" w:rsidRPr="00841F9A">
        <w:rPr>
          <w:lang w:val="bg-BG"/>
        </w:rPr>
        <w:t xml:space="preserve"> </w:t>
      </w:r>
      <w:r w:rsidR="00841F9A">
        <w:t>Developer</w:t>
      </w:r>
    </w:p>
    <w:p w14:paraId="01285701" w14:textId="3EA4782F" w:rsidR="00841F9A" w:rsidRPr="00841F9A" w:rsidRDefault="00841F9A" w:rsidP="00841F9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Александър Иванов Цачев – </w:t>
      </w:r>
      <w:r>
        <w:t>AITsachev</w:t>
      </w:r>
      <w:r w:rsidRPr="00841F9A">
        <w:rPr>
          <w:lang w:val="bg-BG"/>
        </w:rPr>
        <w:t xml:space="preserve">19 </w:t>
      </w:r>
      <w:r>
        <w:rPr>
          <w:lang w:val="bg-BG"/>
        </w:rPr>
        <w:t>–</w:t>
      </w:r>
      <w:r w:rsidRPr="00841F9A">
        <w:rPr>
          <w:lang w:val="bg-BG"/>
        </w:rPr>
        <w:t xml:space="preserve"> </w:t>
      </w:r>
      <w:r>
        <w:t>QA</w:t>
      </w:r>
      <w:r w:rsidRPr="00841F9A">
        <w:rPr>
          <w:lang w:val="bg-BG"/>
        </w:rPr>
        <w:t xml:space="preserve"> </w:t>
      </w:r>
      <w:r>
        <w:t>Engineer</w:t>
      </w:r>
    </w:p>
    <w:p w14:paraId="46A37D83" w14:textId="53E32005" w:rsidR="00841F9A" w:rsidRDefault="00841F9A" w:rsidP="00841F9A">
      <w:pPr>
        <w:pStyle w:val="Heading1"/>
        <w:numPr>
          <w:ilvl w:val="0"/>
          <w:numId w:val="14"/>
        </w:numPr>
        <w:rPr>
          <w:lang w:val="bg-BG"/>
        </w:rPr>
      </w:pPr>
      <w:bookmarkStart w:id="2" w:name="_Toc87189870"/>
      <w:r>
        <w:rPr>
          <w:lang w:val="bg-BG"/>
        </w:rPr>
        <w:t>Резюме</w:t>
      </w:r>
      <w:bookmarkEnd w:id="2"/>
    </w:p>
    <w:p w14:paraId="4B503A1B" w14:textId="7998C594" w:rsidR="00841F9A" w:rsidRPr="00AA02B7" w:rsidRDefault="00841F9A" w:rsidP="00AA02B7">
      <w:pPr>
        <w:pStyle w:val="Heading1"/>
        <w:numPr>
          <w:ilvl w:val="1"/>
          <w:numId w:val="14"/>
        </w:numPr>
        <w:ind w:left="990" w:hanging="630"/>
        <w:rPr>
          <w:sz w:val="32"/>
          <w:szCs w:val="20"/>
          <w:lang w:val="bg-BG"/>
        </w:rPr>
      </w:pPr>
      <w:bookmarkStart w:id="3" w:name="_Toc87189871"/>
      <w:r w:rsidRPr="00AA02B7">
        <w:rPr>
          <w:sz w:val="32"/>
          <w:szCs w:val="20"/>
          <w:lang w:val="bg-BG"/>
        </w:rPr>
        <w:t>Цели</w:t>
      </w:r>
      <w:bookmarkEnd w:id="3"/>
    </w:p>
    <w:p w14:paraId="74E0AE42" w14:textId="28C3B1A8" w:rsidR="00841F9A" w:rsidRDefault="00841F9A" w:rsidP="00841F9A">
      <w:pPr>
        <w:rPr>
          <w:lang w:val="bg-BG"/>
        </w:rPr>
      </w:pPr>
      <w:r>
        <w:rPr>
          <w:lang w:val="bg-BG"/>
        </w:rPr>
        <w:t>Проектът ни има за цел, чрез лесен за достъп интерфейс</w:t>
      </w:r>
      <w:r w:rsidR="005E1741">
        <w:rPr>
          <w:lang w:val="bg-BG"/>
        </w:rPr>
        <w:t>,</w:t>
      </w:r>
      <w:r>
        <w:rPr>
          <w:lang w:val="bg-BG"/>
        </w:rPr>
        <w:t xml:space="preserve"> да </w:t>
      </w:r>
      <w:r w:rsidR="005E1741">
        <w:rPr>
          <w:lang w:val="bg-BG"/>
        </w:rPr>
        <w:t>даде възможността на потребителите да се насладят на една забавна игра „Лабиринт“.</w:t>
      </w:r>
    </w:p>
    <w:p w14:paraId="76834555" w14:textId="155D1FE8" w:rsidR="005E1741" w:rsidRPr="00AA02B7" w:rsidRDefault="005E1741" w:rsidP="00AA02B7">
      <w:pPr>
        <w:pStyle w:val="Heading1"/>
        <w:numPr>
          <w:ilvl w:val="1"/>
          <w:numId w:val="14"/>
        </w:numPr>
        <w:ind w:left="990" w:hanging="630"/>
        <w:rPr>
          <w:sz w:val="32"/>
          <w:szCs w:val="20"/>
          <w:lang w:val="bg-BG"/>
        </w:rPr>
      </w:pPr>
      <w:bookmarkStart w:id="4" w:name="_Toc87189872"/>
      <w:r w:rsidRPr="00AA02B7">
        <w:rPr>
          <w:sz w:val="32"/>
          <w:szCs w:val="20"/>
          <w:lang w:val="bg-BG"/>
        </w:rPr>
        <w:t>Етапи на реализация</w:t>
      </w:r>
      <w:bookmarkEnd w:id="4"/>
    </w:p>
    <w:p w14:paraId="309DC0C1" w14:textId="313FA54B" w:rsidR="005E1741" w:rsidRPr="00AA02B7" w:rsidRDefault="005E1741" w:rsidP="00AA02B7">
      <w:pPr>
        <w:pStyle w:val="Heading1"/>
        <w:numPr>
          <w:ilvl w:val="2"/>
          <w:numId w:val="14"/>
        </w:numPr>
        <w:tabs>
          <w:tab w:val="left" w:pos="1530"/>
        </w:tabs>
        <w:ind w:left="1080" w:hanging="450"/>
        <w:rPr>
          <w:sz w:val="28"/>
          <w:szCs w:val="18"/>
          <w:lang w:val="bg-BG"/>
        </w:rPr>
      </w:pPr>
      <w:bookmarkStart w:id="5" w:name="_Toc87189873"/>
      <w:r w:rsidRPr="00AA02B7">
        <w:rPr>
          <w:sz w:val="28"/>
          <w:szCs w:val="18"/>
          <w:lang w:val="bg-BG"/>
        </w:rPr>
        <w:t>Съставяне на отбора</w:t>
      </w:r>
      <w:bookmarkEnd w:id="5"/>
    </w:p>
    <w:p w14:paraId="71B4EFE1" w14:textId="674A9537" w:rsidR="005E1741" w:rsidRDefault="005E1741" w:rsidP="005E1741">
      <w:pPr>
        <w:rPr>
          <w:lang w:val="bg-BG"/>
        </w:rPr>
      </w:pPr>
      <w:r>
        <w:rPr>
          <w:lang w:val="bg-BG"/>
        </w:rPr>
        <w:t>За най-голяма ефективност в процеса на работа, отборът ни е съставен от участници с различни способности. Всеки се грижи за различна част от разработването на проекта:</w:t>
      </w:r>
    </w:p>
    <w:p w14:paraId="334B3BBE" w14:textId="4AD3BAC6" w:rsidR="005E1741" w:rsidRDefault="005E1741" w:rsidP="005E1741">
      <w:pPr>
        <w:pStyle w:val="ListParagraph"/>
        <w:numPr>
          <w:ilvl w:val="0"/>
          <w:numId w:val="18"/>
        </w:numPr>
        <w:rPr>
          <w:lang w:val="bg-BG"/>
        </w:rPr>
      </w:pPr>
      <w:r>
        <w:t>Scrum</w:t>
      </w:r>
      <w:r w:rsidRPr="005E1741">
        <w:rPr>
          <w:lang w:val="bg-BG"/>
        </w:rPr>
        <w:t xml:space="preserve"> </w:t>
      </w:r>
      <w:r>
        <w:t>Master</w:t>
      </w:r>
      <w:r w:rsidRPr="005E1741">
        <w:rPr>
          <w:lang w:val="bg-BG"/>
        </w:rPr>
        <w:t xml:space="preserve"> – </w:t>
      </w:r>
      <w:r>
        <w:rPr>
          <w:lang w:val="bg-BG"/>
        </w:rPr>
        <w:t xml:space="preserve">грижи се за доброто настроение и дух в отбора, организира </w:t>
      </w:r>
      <w:r w:rsidR="00902FF6">
        <w:rPr>
          <w:lang w:val="bg-BG"/>
        </w:rPr>
        <w:t>срещите, асистира</w:t>
      </w:r>
      <w:r>
        <w:rPr>
          <w:lang w:val="bg-BG"/>
        </w:rPr>
        <w:t xml:space="preserve"> при трудности по раздадените задачи</w:t>
      </w:r>
      <w:r w:rsidR="00902FF6">
        <w:rPr>
          <w:lang w:val="bg-BG"/>
        </w:rPr>
        <w:t xml:space="preserve"> и пише документация</w:t>
      </w:r>
    </w:p>
    <w:p w14:paraId="2D5E91FC" w14:textId="2380B17E" w:rsidR="005E1741" w:rsidRPr="005E1741" w:rsidRDefault="005E1741" w:rsidP="005E1741">
      <w:pPr>
        <w:pStyle w:val="ListParagraph"/>
        <w:numPr>
          <w:ilvl w:val="0"/>
          <w:numId w:val="18"/>
        </w:numPr>
        <w:rPr>
          <w:lang w:val="bg-BG"/>
        </w:rPr>
      </w:pPr>
      <w:r>
        <w:t>Back</w:t>
      </w:r>
      <w:r w:rsidRPr="005E1741">
        <w:rPr>
          <w:lang w:val="bg-BG"/>
        </w:rPr>
        <w:t>-</w:t>
      </w:r>
      <w:r>
        <w:t>end</w:t>
      </w:r>
      <w:r w:rsidRPr="005E1741">
        <w:rPr>
          <w:lang w:val="bg-BG"/>
        </w:rPr>
        <w:t xml:space="preserve"> </w:t>
      </w:r>
      <w:r>
        <w:t>Developer</w:t>
      </w:r>
      <w:r w:rsidRPr="005E1741">
        <w:rPr>
          <w:lang w:val="bg-BG"/>
        </w:rPr>
        <w:t xml:space="preserve"> – </w:t>
      </w:r>
      <w:r>
        <w:rPr>
          <w:lang w:val="bg-BG"/>
        </w:rPr>
        <w:t>занимава се с логическата част на програмата</w:t>
      </w:r>
      <w:r w:rsidR="00902FF6">
        <w:rPr>
          <w:lang w:val="bg-BG"/>
        </w:rPr>
        <w:t>, различните функции и обработката на данните</w:t>
      </w:r>
    </w:p>
    <w:p w14:paraId="3496E271" w14:textId="2BA894ED" w:rsidR="005E1741" w:rsidRPr="005E1741" w:rsidRDefault="005E1741" w:rsidP="005E1741">
      <w:pPr>
        <w:pStyle w:val="ListParagraph"/>
        <w:numPr>
          <w:ilvl w:val="0"/>
          <w:numId w:val="18"/>
        </w:numPr>
        <w:rPr>
          <w:lang w:val="bg-BG"/>
        </w:rPr>
      </w:pPr>
      <w:r>
        <w:t>Front</w:t>
      </w:r>
      <w:r w:rsidRPr="00902FF6">
        <w:rPr>
          <w:lang w:val="bg-BG"/>
        </w:rPr>
        <w:t>-</w:t>
      </w:r>
      <w:r>
        <w:t>end</w:t>
      </w:r>
      <w:r w:rsidRPr="00902FF6">
        <w:rPr>
          <w:lang w:val="bg-BG"/>
        </w:rPr>
        <w:t xml:space="preserve"> </w:t>
      </w:r>
      <w:r>
        <w:t>Developer</w:t>
      </w:r>
      <w:r w:rsidRPr="00902FF6">
        <w:rPr>
          <w:lang w:val="bg-BG"/>
        </w:rPr>
        <w:t xml:space="preserve"> </w:t>
      </w:r>
      <w:r w:rsidR="00902FF6" w:rsidRPr="00902FF6">
        <w:rPr>
          <w:lang w:val="bg-BG"/>
        </w:rPr>
        <w:t>–</w:t>
      </w:r>
      <w:r w:rsidR="00902FF6">
        <w:rPr>
          <w:lang w:val="bg-BG"/>
        </w:rPr>
        <w:t xml:space="preserve"> работата му е свързана с интерфейса на програмата, начинът, по който се извежда менюто, резултата след изпълнение на някоя от функциите и т.н.</w:t>
      </w:r>
    </w:p>
    <w:p w14:paraId="0AF0FEB4" w14:textId="37B115AC" w:rsidR="005E1741" w:rsidRDefault="005E1741" w:rsidP="005E1741">
      <w:pPr>
        <w:pStyle w:val="ListParagraph"/>
        <w:numPr>
          <w:ilvl w:val="0"/>
          <w:numId w:val="18"/>
        </w:numPr>
        <w:rPr>
          <w:lang w:val="bg-BG"/>
        </w:rPr>
      </w:pPr>
      <w:r>
        <w:t>QA</w:t>
      </w:r>
      <w:r w:rsidRPr="00902FF6">
        <w:rPr>
          <w:lang w:val="bg-BG"/>
        </w:rPr>
        <w:t xml:space="preserve"> </w:t>
      </w:r>
      <w:r>
        <w:t>Engineer</w:t>
      </w:r>
      <w:r w:rsidRPr="00902FF6">
        <w:rPr>
          <w:lang w:val="bg-BG"/>
        </w:rPr>
        <w:t xml:space="preserve"> </w:t>
      </w:r>
      <w:r w:rsidR="00902FF6" w:rsidRPr="00902FF6">
        <w:rPr>
          <w:lang w:val="bg-BG"/>
        </w:rPr>
        <w:t>–</w:t>
      </w:r>
      <w:r w:rsidR="00902FF6">
        <w:rPr>
          <w:lang w:val="bg-BG"/>
        </w:rPr>
        <w:t xml:space="preserve"> изработва </w:t>
      </w:r>
      <w:r w:rsidR="00902FF6" w:rsidRPr="00902FF6">
        <w:t>QA</w:t>
      </w:r>
      <w:r w:rsidR="00902FF6" w:rsidRPr="00902FF6">
        <w:rPr>
          <w:lang w:val="bg-BG"/>
        </w:rPr>
        <w:t xml:space="preserve"> </w:t>
      </w:r>
      <w:r w:rsidR="00902FF6">
        <w:rPr>
          <w:lang w:val="bg-BG"/>
        </w:rPr>
        <w:t>документация, тества функциите в програмата, докладва при неизправности и бъгове</w:t>
      </w:r>
    </w:p>
    <w:p w14:paraId="1F9935DD" w14:textId="3D911FC9" w:rsidR="00902FF6" w:rsidRPr="00AA02B7" w:rsidRDefault="00902FF6" w:rsidP="00AA02B7">
      <w:pPr>
        <w:pStyle w:val="Heading1"/>
        <w:numPr>
          <w:ilvl w:val="2"/>
          <w:numId w:val="14"/>
        </w:numPr>
        <w:ind w:left="1620" w:hanging="900"/>
        <w:rPr>
          <w:sz w:val="28"/>
          <w:szCs w:val="18"/>
          <w:lang w:val="bg-BG"/>
        </w:rPr>
      </w:pPr>
      <w:bookmarkStart w:id="6" w:name="_Toc87189874"/>
      <w:r w:rsidRPr="00AA02B7">
        <w:rPr>
          <w:sz w:val="28"/>
          <w:szCs w:val="18"/>
          <w:lang w:val="bg-BG"/>
        </w:rPr>
        <w:t>Съставяне на график за работа</w:t>
      </w:r>
      <w:bookmarkEnd w:id="6"/>
    </w:p>
    <w:p w14:paraId="037D2E73" w14:textId="1C2399F8" w:rsidR="00902FF6" w:rsidRDefault="00902FF6" w:rsidP="00902FF6">
      <w:r>
        <w:rPr>
          <w:lang w:val="bg-BG"/>
        </w:rPr>
        <w:t>За да улесним процеса на работа ние съставихме график със срокове за завършване на всяка задача, която сме си поставили</w:t>
      </w:r>
      <w:r w:rsidR="002E0E9D">
        <w:rPr>
          <w:lang w:val="bg-BG"/>
        </w:rPr>
        <w:t xml:space="preserve">. За отбелязване на завършените задачи използвахме планера в </w:t>
      </w:r>
      <w:r w:rsidR="002E0E9D">
        <w:t>GitHub.</w:t>
      </w:r>
    </w:p>
    <w:p w14:paraId="1CD684B4" w14:textId="40B30403" w:rsidR="002E0E9D" w:rsidRPr="00AA02B7" w:rsidRDefault="002E0E9D" w:rsidP="00AA02B7">
      <w:pPr>
        <w:pStyle w:val="Heading1"/>
        <w:numPr>
          <w:ilvl w:val="2"/>
          <w:numId w:val="14"/>
        </w:numPr>
        <w:ind w:left="1620" w:hanging="900"/>
        <w:rPr>
          <w:sz w:val="28"/>
          <w:szCs w:val="18"/>
          <w:lang w:val="bg-BG"/>
        </w:rPr>
      </w:pPr>
      <w:bookmarkStart w:id="7" w:name="_Toc87189875"/>
      <w:r w:rsidRPr="00AA02B7">
        <w:rPr>
          <w:sz w:val="28"/>
          <w:szCs w:val="18"/>
          <w:lang w:val="bg-BG"/>
        </w:rPr>
        <w:t>Работа по проекта</w:t>
      </w:r>
      <w:bookmarkEnd w:id="7"/>
    </w:p>
    <w:p w14:paraId="2EADBE75" w14:textId="4F81606B" w:rsidR="002E0E9D" w:rsidRDefault="002E0E9D" w:rsidP="002E0E9D">
      <w:pPr>
        <w:rPr>
          <w:lang w:val="bg-BG"/>
        </w:rPr>
      </w:pPr>
      <w:r>
        <w:rPr>
          <w:lang w:val="bg-BG"/>
        </w:rPr>
        <w:t xml:space="preserve">След по-горе споменатите стъпки дойде време за същинската работа по кода. Всеки се зае със своите задачи и имахме ежедневни срещи в </w:t>
      </w:r>
      <w:r>
        <w:t>Microsoft</w:t>
      </w:r>
      <w:r w:rsidRPr="002E0E9D">
        <w:rPr>
          <w:lang w:val="bg-BG"/>
        </w:rPr>
        <w:t xml:space="preserve"> </w:t>
      </w:r>
      <w:r>
        <w:t>Teams</w:t>
      </w:r>
      <w:r>
        <w:rPr>
          <w:lang w:val="bg-BG"/>
        </w:rPr>
        <w:t xml:space="preserve">, по време на които обсъждахме как върви процесът на работа, различни проблеми, </w:t>
      </w:r>
      <w:r w:rsidR="00E150F8">
        <w:rPr>
          <w:lang w:val="bg-BG"/>
        </w:rPr>
        <w:t>с които сме се сблъскали</w:t>
      </w:r>
      <w:r>
        <w:rPr>
          <w:lang w:val="bg-BG"/>
        </w:rPr>
        <w:t xml:space="preserve">, и </w:t>
      </w:r>
      <w:r w:rsidR="00E150F8">
        <w:rPr>
          <w:lang w:val="bg-BG"/>
        </w:rPr>
        <w:t>ги разрешавахме своевременно.</w:t>
      </w:r>
    </w:p>
    <w:p w14:paraId="315CD2E5" w14:textId="511375DB" w:rsidR="00D142DF" w:rsidRDefault="00D142DF">
      <w:pPr>
        <w:rPr>
          <w:lang w:val="bg-BG"/>
        </w:rPr>
      </w:pPr>
      <w:r>
        <w:rPr>
          <w:lang w:val="bg-BG"/>
        </w:rPr>
        <w:br w:type="page"/>
      </w:r>
    </w:p>
    <w:p w14:paraId="729D2427" w14:textId="77777777" w:rsidR="00D142DF" w:rsidRDefault="00D142DF" w:rsidP="002E0E9D">
      <w:pPr>
        <w:rPr>
          <w:lang w:val="bg-BG"/>
        </w:rPr>
      </w:pPr>
    </w:p>
    <w:p w14:paraId="432846DF" w14:textId="20DC2093" w:rsidR="00284E89" w:rsidRPr="00D142DF" w:rsidRDefault="00284E89" w:rsidP="00284E89">
      <w:pPr>
        <w:pStyle w:val="Caption"/>
        <w:keepNext/>
        <w:spacing w:after="0"/>
        <w:rPr>
          <w:lang w:val="bg-BG"/>
        </w:rPr>
      </w:pPr>
      <w:r>
        <w:fldChar w:fldCharType="begin"/>
      </w:r>
      <w:r w:rsidRPr="00D142DF">
        <w:rPr>
          <w:lang w:val="bg-BG"/>
        </w:rPr>
        <w:instrText xml:space="preserve"> </w:instrText>
      </w:r>
      <w:r>
        <w:instrText>SEQ</w:instrText>
      </w:r>
      <w:r w:rsidRPr="00D142DF">
        <w:rPr>
          <w:lang w:val="bg-BG"/>
        </w:rPr>
        <w:instrText xml:space="preserve"> Таблица \* </w:instrText>
      </w:r>
      <w:r>
        <w:instrText>ARABIC</w:instrText>
      </w:r>
      <w:r w:rsidRPr="00D142DF">
        <w:rPr>
          <w:lang w:val="bg-BG"/>
        </w:rPr>
        <w:instrText xml:space="preserve"> </w:instrText>
      </w:r>
      <w:r>
        <w:fldChar w:fldCharType="separate"/>
      </w:r>
      <w:r w:rsidRPr="00D142DF">
        <w:rPr>
          <w:noProof/>
          <w:lang w:val="bg-BG"/>
        </w:rPr>
        <w:t>1</w:t>
      </w:r>
      <w:r>
        <w:fldChar w:fldCharType="end"/>
      </w:r>
      <w:r w:rsidRPr="00D142DF">
        <w:rPr>
          <w:lang w:val="bg-BG"/>
        </w:rPr>
        <w:t xml:space="preserve"> </w:t>
      </w:r>
      <w:r>
        <w:rPr>
          <w:lang w:val="bg-BG"/>
        </w:rPr>
        <w:t xml:space="preserve">Таблица с </w:t>
      </w:r>
      <w:r w:rsidR="00D142DF">
        <w:rPr>
          <w:lang w:val="bg-BG"/>
        </w:rPr>
        <w:t xml:space="preserve">основните </w:t>
      </w:r>
      <w:r>
        <w:rPr>
          <w:lang w:val="bg-BG"/>
        </w:rPr>
        <w:t>функции на програмата</w:t>
      </w:r>
    </w:p>
    <w:tbl>
      <w:tblPr>
        <w:tblStyle w:val="GridTable4-Accent5"/>
        <w:tblW w:w="9900" w:type="dxa"/>
        <w:tblInd w:w="-365" w:type="dxa"/>
        <w:tblLook w:val="04A0" w:firstRow="1" w:lastRow="0" w:firstColumn="1" w:lastColumn="0" w:noHBand="0" w:noVBand="1"/>
      </w:tblPr>
      <w:tblGrid>
        <w:gridCol w:w="2250"/>
        <w:gridCol w:w="1980"/>
        <w:gridCol w:w="1440"/>
        <w:gridCol w:w="4230"/>
      </w:tblGrid>
      <w:tr w:rsidR="00601F6D" w14:paraId="30C65323" w14:textId="77777777" w:rsidTr="00B43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1483746" w14:textId="46C209AD" w:rsidR="00601F6D" w:rsidRPr="00601F6D" w:rsidRDefault="00601F6D" w:rsidP="00601F6D">
            <w:pPr>
              <w:jc w:val="center"/>
              <w:rPr>
                <w:color w:val="FFFFFF" w:themeColor="background1"/>
                <w:lang w:val="bg-BG"/>
              </w:rPr>
            </w:pPr>
            <w:r w:rsidRPr="00601F6D">
              <w:rPr>
                <w:color w:val="FFFFFF" w:themeColor="background1"/>
                <w:lang w:val="bg-BG"/>
              </w:rPr>
              <w:t>Име на функцията</w:t>
            </w:r>
          </w:p>
        </w:tc>
        <w:tc>
          <w:tcPr>
            <w:tcW w:w="1980" w:type="dxa"/>
            <w:vAlign w:val="center"/>
          </w:tcPr>
          <w:p w14:paraId="7A7D7BDA" w14:textId="41491CA3" w:rsidR="00601F6D" w:rsidRPr="00601F6D" w:rsidRDefault="00601F6D" w:rsidP="00601F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bg-BG"/>
              </w:rPr>
            </w:pPr>
            <w:r w:rsidRPr="00601F6D">
              <w:rPr>
                <w:color w:val="FFFFFF" w:themeColor="background1"/>
                <w:lang w:val="bg-BG"/>
              </w:rPr>
              <w:t>Тип на връщаната стойност</w:t>
            </w:r>
          </w:p>
        </w:tc>
        <w:tc>
          <w:tcPr>
            <w:tcW w:w="1440" w:type="dxa"/>
            <w:vAlign w:val="center"/>
          </w:tcPr>
          <w:p w14:paraId="3B054B1D" w14:textId="2F0F18C5" w:rsidR="00601F6D" w:rsidRPr="00601F6D" w:rsidRDefault="00601F6D" w:rsidP="00601F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bg-BG"/>
              </w:rPr>
            </w:pPr>
            <w:r w:rsidRPr="00601F6D">
              <w:rPr>
                <w:color w:val="FFFFFF" w:themeColor="background1"/>
                <w:lang w:val="bg-BG"/>
              </w:rPr>
              <w:t>Аргументи</w:t>
            </w:r>
          </w:p>
        </w:tc>
        <w:tc>
          <w:tcPr>
            <w:tcW w:w="4230" w:type="dxa"/>
            <w:vAlign w:val="center"/>
          </w:tcPr>
          <w:p w14:paraId="551F672F" w14:textId="57AA7E6C" w:rsidR="00601F6D" w:rsidRPr="00601F6D" w:rsidRDefault="00601F6D" w:rsidP="00601F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bg-BG"/>
              </w:rPr>
            </w:pPr>
            <w:r w:rsidRPr="00601F6D">
              <w:rPr>
                <w:color w:val="FFFFFF" w:themeColor="background1"/>
                <w:lang w:val="bg-BG"/>
              </w:rPr>
              <w:t>За какво се ползва</w:t>
            </w:r>
          </w:p>
        </w:tc>
      </w:tr>
      <w:tr w:rsidR="00601F6D" w14:paraId="0669AEEA" w14:textId="77777777" w:rsidTr="0092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799C99B" w14:textId="03BBADB1" w:rsidR="00601F6D" w:rsidRPr="00601F6D" w:rsidRDefault="00601F6D" w:rsidP="009272AB">
            <w:r>
              <w:t>getCurrentDifficulty</w:t>
            </w:r>
          </w:p>
        </w:tc>
        <w:tc>
          <w:tcPr>
            <w:tcW w:w="1980" w:type="dxa"/>
            <w:vAlign w:val="center"/>
          </w:tcPr>
          <w:p w14:paraId="51D7F7BB" w14:textId="7C02786B" w:rsidR="00601F6D" w:rsidRPr="00601F6D" w:rsidRDefault="00601F6D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65479227" w14:textId="05D29730" w:rsidR="00601F6D" w:rsidRPr="00601F6D" w:rsidRDefault="00601F6D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30" w:type="dxa"/>
            <w:vAlign w:val="center"/>
          </w:tcPr>
          <w:p w14:paraId="05BEDE7A" w14:textId="1F9CA4BA" w:rsidR="00601F6D" w:rsidRDefault="00B431D3" w:rsidP="0092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Взима избраното от потребителя ниво на играта.</w:t>
            </w:r>
          </w:p>
        </w:tc>
      </w:tr>
      <w:tr w:rsidR="00601F6D" w14:paraId="228B2B5D" w14:textId="77777777" w:rsidTr="0092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1F67EA27" w14:textId="395C3502" w:rsidR="00601F6D" w:rsidRPr="00601F6D" w:rsidRDefault="00601F6D" w:rsidP="009272AB">
            <w:r>
              <w:t>processPlayerInput</w:t>
            </w:r>
          </w:p>
        </w:tc>
        <w:tc>
          <w:tcPr>
            <w:tcW w:w="1980" w:type="dxa"/>
            <w:vAlign w:val="center"/>
          </w:tcPr>
          <w:p w14:paraId="708E94E9" w14:textId="5AA2A350" w:rsidR="00601F6D" w:rsidRPr="00601F6D" w:rsidRDefault="00601F6D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440" w:type="dxa"/>
            <w:vAlign w:val="center"/>
          </w:tcPr>
          <w:p w14:paraId="28F39812" w14:textId="2C6009B5" w:rsidR="00601F6D" w:rsidRPr="00601F6D" w:rsidRDefault="00601F6D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30" w:type="dxa"/>
            <w:vAlign w:val="center"/>
          </w:tcPr>
          <w:p w14:paraId="241DB3E5" w14:textId="3185E549" w:rsidR="00601F6D" w:rsidRDefault="00B431D3" w:rsidP="0092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Проверява кое копче от клавиатурата е натиснато.</w:t>
            </w:r>
          </w:p>
        </w:tc>
      </w:tr>
      <w:tr w:rsidR="00601F6D" w14:paraId="6ED9E3BC" w14:textId="77777777" w:rsidTr="0092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00B5A16" w14:textId="457DE20D" w:rsidR="00601F6D" w:rsidRPr="00601F6D" w:rsidRDefault="00601F6D" w:rsidP="009272AB">
            <w:r>
              <w:t>playGame</w:t>
            </w:r>
          </w:p>
        </w:tc>
        <w:tc>
          <w:tcPr>
            <w:tcW w:w="1980" w:type="dxa"/>
            <w:vAlign w:val="center"/>
          </w:tcPr>
          <w:p w14:paraId="5E8BECE2" w14:textId="3F402906" w:rsidR="00601F6D" w:rsidRPr="00601F6D" w:rsidRDefault="00601F6D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440" w:type="dxa"/>
            <w:vAlign w:val="center"/>
          </w:tcPr>
          <w:p w14:paraId="390B93B6" w14:textId="2F30AE4A" w:rsidR="00601F6D" w:rsidRPr="00601F6D" w:rsidRDefault="00601F6D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30" w:type="dxa"/>
            <w:vAlign w:val="center"/>
          </w:tcPr>
          <w:p w14:paraId="0C2E7F64" w14:textId="1FDC14B9" w:rsidR="00601F6D" w:rsidRDefault="00B431D3" w:rsidP="0092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Основната функция на същинската игра.</w:t>
            </w:r>
          </w:p>
        </w:tc>
      </w:tr>
      <w:tr w:rsidR="00601F6D" w14:paraId="741E76A5" w14:textId="77777777" w:rsidTr="0092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38029D48" w14:textId="142A56D2" w:rsidR="00601F6D" w:rsidRPr="00601F6D" w:rsidRDefault="00601F6D" w:rsidP="009272AB">
            <w:r>
              <w:t>generateKeys</w:t>
            </w:r>
          </w:p>
        </w:tc>
        <w:tc>
          <w:tcPr>
            <w:tcW w:w="1980" w:type="dxa"/>
            <w:vAlign w:val="center"/>
          </w:tcPr>
          <w:p w14:paraId="5758A1E8" w14:textId="580C7BD2" w:rsidR="00601F6D" w:rsidRPr="00601F6D" w:rsidRDefault="00601F6D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440" w:type="dxa"/>
            <w:vAlign w:val="center"/>
          </w:tcPr>
          <w:p w14:paraId="7E481772" w14:textId="71F6FD9B" w:rsidR="00601F6D" w:rsidRPr="00601F6D" w:rsidRDefault="00601F6D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30" w:type="dxa"/>
            <w:vAlign w:val="center"/>
          </w:tcPr>
          <w:p w14:paraId="2EB86C46" w14:textId="3DCA37DC" w:rsidR="00601F6D" w:rsidRDefault="00B431D3" w:rsidP="0092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Генерира ключове на случайни места.</w:t>
            </w:r>
          </w:p>
        </w:tc>
      </w:tr>
      <w:tr w:rsidR="00DD2A9B" w14:paraId="3068B3CD" w14:textId="77777777" w:rsidTr="0092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0274E844" w14:textId="6C44EFC2" w:rsidR="00DD2A9B" w:rsidRDefault="00DD2A9B" w:rsidP="009272AB">
            <w:r>
              <w:t>takeKey</w:t>
            </w:r>
          </w:p>
        </w:tc>
        <w:tc>
          <w:tcPr>
            <w:tcW w:w="1980" w:type="dxa"/>
            <w:vAlign w:val="center"/>
          </w:tcPr>
          <w:p w14:paraId="59FF2176" w14:textId="75A82C1C" w:rsidR="00DD2A9B" w:rsidRDefault="00DD2A9B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440" w:type="dxa"/>
            <w:vAlign w:val="center"/>
          </w:tcPr>
          <w:p w14:paraId="2BB3A4E1" w14:textId="4FB11832" w:rsidR="00DD2A9B" w:rsidRDefault="00DD2A9B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30" w:type="dxa"/>
            <w:vAlign w:val="center"/>
          </w:tcPr>
          <w:p w14:paraId="25C923A2" w14:textId="3B18B124" w:rsidR="00DD2A9B" w:rsidRDefault="000241FE" w:rsidP="0092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Взима съответния ключ и добавя един към бройката над лабиринта.</w:t>
            </w:r>
          </w:p>
        </w:tc>
      </w:tr>
      <w:tr w:rsidR="00DD2A9B" w14:paraId="70132647" w14:textId="77777777" w:rsidTr="0092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815DEF0" w14:textId="2B52F175" w:rsidR="00DD2A9B" w:rsidRDefault="00DD2A9B" w:rsidP="009272AB">
            <w:r>
              <w:t>useKey</w:t>
            </w:r>
          </w:p>
        </w:tc>
        <w:tc>
          <w:tcPr>
            <w:tcW w:w="1980" w:type="dxa"/>
            <w:vAlign w:val="center"/>
          </w:tcPr>
          <w:p w14:paraId="7A16A4CE" w14:textId="20D73FD3" w:rsidR="00DD2A9B" w:rsidRDefault="00DD2A9B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440" w:type="dxa"/>
            <w:vAlign w:val="center"/>
          </w:tcPr>
          <w:p w14:paraId="51BD6A59" w14:textId="7CB83E31" w:rsidR="00DD2A9B" w:rsidRDefault="00DD2A9B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30" w:type="dxa"/>
            <w:vAlign w:val="center"/>
          </w:tcPr>
          <w:p w14:paraId="6AA5A761" w14:textId="5B9994DB" w:rsidR="00DD2A9B" w:rsidRPr="008A5C68" w:rsidRDefault="008A5C68" w:rsidP="0092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Използва ключа и изважда от бройката над лабиринта.</w:t>
            </w:r>
          </w:p>
        </w:tc>
      </w:tr>
      <w:tr w:rsidR="00DD2A9B" w14:paraId="670C2236" w14:textId="77777777" w:rsidTr="0092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0A279AFD" w14:textId="782AB155" w:rsidR="00DD2A9B" w:rsidRDefault="00DD2A9B" w:rsidP="009272AB">
            <w:pPr>
              <w:rPr>
                <w:color w:val="auto"/>
              </w:rPr>
            </w:pPr>
            <w:r>
              <w:rPr>
                <w:color w:val="auto"/>
              </w:rPr>
              <w:t>getMazeSize</w:t>
            </w:r>
          </w:p>
        </w:tc>
        <w:tc>
          <w:tcPr>
            <w:tcW w:w="1980" w:type="dxa"/>
            <w:vAlign w:val="center"/>
          </w:tcPr>
          <w:p w14:paraId="2C71A1BF" w14:textId="5B374359" w:rsidR="00DD2A9B" w:rsidRDefault="00DD2A9B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1E56DAF4" w14:textId="721F8D9D" w:rsidR="00DD2A9B" w:rsidRDefault="00DD2A9B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30" w:type="dxa"/>
            <w:vAlign w:val="center"/>
          </w:tcPr>
          <w:p w14:paraId="051A8FD2" w14:textId="44E10218" w:rsidR="00DD2A9B" w:rsidRDefault="008A5C68" w:rsidP="0092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Взима размера на лабиринта, който трябва да се генерира за съответното ниво.</w:t>
            </w:r>
          </w:p>
        </w:tc>
      </w:tr>
      <w:tr w:rsidR="009272AB" w14:paraId="3ED1D19C" w14:textId="77777777" w:rsidTr="0092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E7D17C8" w14:textId="745B7D4F" w:rsidR="00CC69EC" w:rsidRDefault="00CC69EC" w:rsidP="009272AB">
            <w:pPr>
              <w:rPr>
                <w:color w:val="auto"/>
              </w:rPr>
            </w:pPr>
            <w:r>
              <w:rPr>
                <w:color w:val="auto"/>
              </w:rPr>
              <w:t>buildMaze</w:t>
            </w:r>
          </w:p>
        </w:tc>
        <w:tc>
          <w:tcPr>
            <w:tcW w:w="1980" w:type="dxa"/>
            <w:vAlign w:val="center"/>
          </w:tcPr>
          <w:p w14:paraId="30063D28" w14:textId="24D990E3" w:rsidR="00CC69EC" w:rsidRDefault="00CC69EC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440" w:type="dxa"/>
            <w:vAlign w:val="center"/>
          </w:tcPr>
          <w:p w14:paraId="7A64F7C7" w14:textId="27068E82" w:rsidR="00CC69EC" w:rsidRDefault="00CC69EC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30" w:type="dxa"/>
            <w:vAlign w:val="center"/>
          </w:tcPr>
          <w:p w14:paraId="0E827BBE" w14:textId="314878E0" w:rsidR="00CC69EC" w:rsidRDefault="008A5C68" w:rsidP="0092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Построява самия лабиринт.</w:t>
            </w:r>
          </w:p>
        </w:tc>
      </w:tr>
      <w:tr w:rsidR="00B431D3" w14:paraId="3CF552D8" w14:textId="77777777" w:rsidTr="0092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198354F6" w14:textId="2A6AEEC0" w:rsidR="00CC69EC" w:rsidRDefault="00CC69EC" w:rsidP="009272AB">
            <w:pPr>
              <w:rPr>
                <w:color w:val="auto"/>
              </w:rPr>
            </w:pPr>
            <w:r>
              <w:rPr>
                <w:color w:val="auto"/>
              </w:rPr>
              <w:t>generateMaze</w:t>
            </w:r>
          </w:p>
        </w:tc>
        <w:tc>
          <w:tcPr>
            <w:tcW w:w="1980" w:type="dxa"/>
            <w:vAlign w:val="center"/>
          </w:tcPr>
          <w:p w14:paraId="5E5F204E" w14:textId="5B69074A" w:rsidR="00CC69EC" w:rsidRDefault="00CC69EC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440" w:type="dxa"/>
            <w:vAlign w:val="center"/>
          </w:tcPr>
          <w:p w14:paraId="0267405C" w14:textId="1AAB7EE7" w:rsidR="00CC69EC" w:rsidRDefault="00CC69EC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int, int</w:t>
            </w:r>
          </w:p>
        </w:tc>
        <w:tc>
          <w:tcPr>
            <w:tcW w:w="4230" w:type="dxa"/>
            <w:vAlign w:val="center"/>
          </w:tcPr>
          <w:p w14:paraId="4E1CABBD" w14:textId="34B19A82" w:rsidR="00CC69EC" w:rsidRDefault="008A5C68" w:rsidP="0092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Генерира различен лабиринт за всяка игра.</w:t>
            </w:r>
          </w:p>
        </w:tc>
      </w:tr>
      <w:tr w:rsidR="00B431D3" w14:paraId="11826C96" w14:textId="77777777" w:rsidTr="0092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3CFB8900" w14:textId="53C2ED45" w:rsidR="00CC69EC" w:rsidRDefault="00CC69EC" w:rsidP="009272AB">
            <w:pPr>
              <w:rPr>
                <w:color w:val="auto"/>
              </w:rPr>
            </w:pPr>
            <w:r>
              <w:rPr>
                <w:color w:val="auto"/>
              </w:rPr>
              <w:t>movePlayer</w:t>
            </w:r>
          </w:p>
        </w:tc>
        <w:tc>
          <w:tcPr>
            <w:tcW w:w="1980" w:type="dxa"/>
            <w:vAlign w:val="center"/>
          </w:tcPr>
          <w:p w14:paraId="18C39E64" w14:textId="1A61B478" w:rsidR="00CC69EC" w:rsidRDefault="00CC69EC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440" w:type="dxa"/>
            <w:vAlign w:val="center"/>
          </w:tcPr>
          <w:p w14:paraId="23A0308E" w14:textId="3D355DDE" w:rsidR="00CC69EC" w:rsidRDefault="00CC69EC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30" w:type="dxa"/>
            <w:vAlign w:val="center"/>
          </w:tcPr>
          <w:p w14:paraId="53738356" w14:textId="0463DB59" w:rsidR="00CC69EC" w:rsidRDefault="008A5C68" w:rsidP="0092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Мърда играча в някоя посока, спрямо копчето, което е натиснато.</w:t>
            </w:r>
          </w:p>
        </w:tc>
      </w:tr>
      <w:tr w:rsidR="00B431D3" w14:paraId="23C156D7" w14:textId="77777777" w:rsidTr="0092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DA4596E" w14:textId="2BEF48FC" w:rsidR="00CC69EC" w:rsidRDefault="00CC69EC" w:rsidP="009272AB">
            <w:pPr>
              <w:rPr>
                <w:color w:val="auto"/>
              </w:rPr>
            </w:pPr>
            <w:r>
              <w:rPr>
                <w:color w:val="auto"/>
              </w:rPr>
              <w:t>getPlayerCol</w:t>
            </w:r>
          </w:p>
        </w:tc>
        <w:tc>
          <w:tcPr>
            <w:tcW w:w="1980" w:type="dxa"/>
            <w:vAlign w:val="center"/>
          </w:tcPr>
          <w:p w14:paraId="3507C16E" w14:textId="6D9CE7FB" w:rsidR="00CC69EC" w:rsidRDefault="00CC69EC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05946518" w14:textId="377C8457" w:rsidR="00CC69EC" w:rsidRDefault="00CC69EC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30" w:type="dxa"/>
            <w:vAlign w:val="center"/>
          </w:tcPr>
          <w:p w14:paraId="28F6EBD0" w14:textId="4BE91958" w:rsidR="00CC69EC" w:rsidRDefault="008A5C68" w:rsidP="0092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Взима колоната, на която се намира играча.</w:t>
            </w:r>
          </w:p>
        </w:tc>
      </w:tr>
      <w:tr w:rsidR="00B431D3" w14:paraId="7DAA27E0" w14:textId="77777777" w:rsidTr="0092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727A73A" w14:textId="4BE05B2B" w:rsidR="00CC69EC" w:rsidRDefault="00CC69EC" w:rsidP="009272AB">
            <w:pPr>
              <w:rPr>
                <w:color w:val="auto"/>
              </w:rPr>
            </w:pPr>
            <w:r>
              <w:rPr>
                <w:color w:val="auto"/>
              </w:rPr>
              <w:t>getPlayerRow</w:t>
            </w:r>
          </w:p>
        </w:tc>
        <w:tc>
          <w:tcPr>
            <w:tcW w:w="1980" w:type="dxa"/>
            <w:vAlign w:val="center"/>
          </w:tcPr>
          <w:p w14:paraId="57474438" w14:textId="5C75A5DE" w:rsidR="00CC69EC" w:rsidRDefault="00CC69EC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6411049D" w14:textId="28691E1A" w:rsidR="00CC69EC" w:rsidRDefault="00CC69EC" w:rsidP="00927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30" w:type="dxa"/>
            <w:vAlign w:val="center"/>
          </w:tcPr>
          <w:p w14:paraId="7BEAE6EE" w14:textId="2D5B3F0A" w:rsidR="00CC69EC" w:rsidRDefault="008A5C68" w:rsidP="0092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Взима реда, на който се намира играча.</w:t>
            </w:r>
          </w:p>
        </w:tc>
      </w:tr>
      <w:tr w:rsidR="00B431D3" w14:paraId="3828DD6B" w14:textId="77777777" w:rsidTr="0092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7DA0E7B" w14:textId="19DB6B62" w:rsidR="00CC69EC" w:rsidRDefault="00CC69EC" w:rsidP="009272AB">
            <w:pPr>
              <w:rPr>
                <w:color w:val="auto"/>
              </w:rPr>
            </w:pPr>
            <w:r>
              <w:rPr>
                <w:color w:val="auto"/>
              </w:rPr>
              <w:t>checkFinalCondition</w:t>
            </w:r>
          </w:p>
        </w:tc>
        <w:tc>
          <w:tcPr>
            <w:tcW w:w="1980" w:type="dxa"/>
            <w:vAlign w:val="center"/>
          </w:tcPr>
          <w:p w14:paraId="636A7992" w14:textId="5FE81916" w:rsidR="00CC69EC" w:rsidRDefault="00CC69EC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440" w:type="dxa"/>
            <w:vAlign w:val="center"/>
          </w:tcPr>
          <w:p w14:paraId="06C6BDAB" w14:textId="66174E03" w:rsidR="00CC69EC" w:rsidRDefault="00CC69EC" w:rsidP="00927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30" w:type="dxa"/>
            <w:vAlign w:val="center"/>
          </w:tcPr>
          <w:p w14:paraId="1167049E" w14:textId="4E7B1AAB" w:rsidR="00CC69EC" w:rsidRDefault="009272AB" w:rsidP="0092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Проверява дали играча е стигнал до края на лабиринта.</w:t>
            </w:r>
          </w:p>
        </w:tc>
      </w:tr>
    </w:tbl>
    <w:p w14:paraId="50A38616" w14:textId="2C5BE66A" w:rsidR="00A107C5" w:rsidRDefault="00A107C5" w:rsidP="002E0E9D">
      <w:pPr>
        <w:rPr>
          <w:lang w:val="bg-BG"/>
        </w:rPr>
      </w:pPr>
    </w:p>
    <w:p w14:paraId="5CA343FA" w14:textId="75BB8723" w:rsidR="00A107C5" w:rsidRPr="00AA02B7" w:rsidRDefault="00A107C5" w:rsidP="00AA02B7">
      <w:pPr>
        <w:pStyle w:val="Heading1"/>
        <w:numPr>
          <w:ilvl w:val="2"/>
          <w:numId w:val="14"/>
        </w:numPr>
        <w:ind w:left="1620" w:hanging="900"/>
        <w:rPr>
          <w:sz w:val="28"/>
          <w:szCs w:val="18"/>
          <w:lang w:val="bg-BG"/>
        </w:rPr>
      </w:pPr>
      <w:bookmarkStart w:id="8" w:name="_Toc87189876"/>
      <w:r w:rsidRPr="00AA02B7">
        <w:rPr>
          <w:sz w:val="28"/>
          <w:szCs w:val="18"/>
          <w:lang w:val="bg-BG"/>
        </w:rPr>
        <w:t>Презентиране</w:t>
      </w:r>
      <w:bookmarkEnd w:id="8"/>
    </w:p>
    <w:p w14:paraId="363C3DC8" w14:textId="7C60AC19" w:rsidR="00A107C5" w:rsidRDefault="00A107C5" w:rsidP="00A107C5">
      <w:pPr>
        <w:rPr>
          <w:lang w:val="bg-BG"/>
        </w:rPr>
      </w:pPr>
      <w:r>
        <w:rPr>
          <w:lang w:val="bg-BG"/>
        </w:rPr>
        <w:t>Последния етап от разработката на проект е неговата защита.</w:t>
      </w:r>
    </w:p>
    <w:p w14:paraId="23B733B8" w14:textId="39A9C558" w:rsidR="00A107C5" w:rsidRPr="00AA02B7" w:rsidRDefault="00A107C5" w:rsidP="00AA02B7">
      <w:pPr>
        <w:pStyle w:val="Heading1"/>
        <w:numPr>
          <w:ilvl w:val="1"/>
          <w:numId w:val="14"/>
        </w:numPr>
        <w:ind w:left="990" w:hanging="612"/>
        <w:rPr>
          <w:sz w:val="32"/>
          <w:szCs w:val="20"/>
          <w:lang w:val="bg-BG"/>
        </w:rPr>
      </w:pPr>
      <w:bookmarkStart w:id="9" w:name="_Toc87189877"/>
      <w:r w:rsidRPr="00AA02B7">
        <w:rPr>
          <w:sz w:val="32"/>
          <w:szCs w:val="20"/>
          <w:lang w:val="bg-BG"/>
        </w:rPr>
        <w:t>Трудности</w:t>
      </w:r>
      <w:bookmarkEnd w:id="9"/>
    </w:p>
    <w:p w14:paraId="41048108" w14:textId="15367A8A" w:rsidR="00A107C5" w:rsidRDefault="00A107C5" w:rsidP="00A107C5">
      <w:pPr>
        <w:rPr>
          <w:lang w:val="bg-BG"/>
        </w:rPr>
      </w:pPr>
      <w:r>
        <w:rPr>
          <w:lang w:val="bg-BG"/>
        </w:rPr>
        <w:t>По време на разработката на проекта не се срещнахме с особено много проблеми.</w:t>
      </w:r>
    </w:p>
    <w:p w14:paraId="6607ACB7" w14:textId="2761C976" w:rsidR="00A107C5" w:rsidRPr="00AA02B7" w:rsidRDefault="00A107C5" w:rsidP="00AA02B7">
      <w:pPr>
        <w:pStyle w:val="Heading1"/>
        <w:numPr>
          <w:ilvl w:val="1"/>
          <w:numId w:val="14"/>
        </w:numPr>
        <w:ind w:left="990" w:hanging="630"/>
        <w:rPr>
          <w:sz w:val="32"/>
          <w:szCs w:val="20"/>
          <w:lang w:val="bg-BG"/>
        </w:rPr>
      </w:pPr>
      <w:bookmarkStart w:id="10" w:name="_Toc87189878"/>
      <w:r w:rsidRPr="00AA02B7">
        <w:rPr>
          <w:sz w:val="32"/>
          <w:szCs w:val="20"/>
          <w:lang w:val="bg-BG"/>
        </w:rPr>
        <w:t>Заключение</w:t>
      </w:r>
      <w:bookmarkEnd w:id="10"/>
    </w:p>
    <w:p w14:paraId="2F47C498" w14:textId="3126E7F9" w:rsidR="00582BEE" w:rsidRPr="00582BEE" w:rsidRDefault="00A107C5" w:rsidP="00582BEE">
      <w:pPr>
        <w:rPr>
          <w:lang w:val="bg-BG"/>
        </w:rPr>
      </w:pPr>
      <w:r>
        <w:rPr>
          <w:lang w:val="bg-BG"/>
        </w:rPr>
        <w:t>В рамките на срока от три седмици, ние създадохме ефективна игра „Лабиринт“, която е достъпна за хора от всякакви възрасти.</w:t>
      </w:r>
    </w:p>
    <w:sectPr w:rsidR="00582BEE" w:rsidRPr="00582BEE" w:rsidSect="00D6626B">
      <w:footerReference w:type="default" r:id="rId10"/>
      <w:pgSz w:w="11904" w:h="16838"/>
      <w:pgMar w:top="1426" w:right="1411" w:bottom="709" w:left="1416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08B0" w14:textId="77777777" w:rsidR="006C4A9E" w:rsidRDefault="006C4A9E" w:rsidP="000246D6">
      <w:pPr>
        <w:spacing w:after="0" w:line="240" w:lineRule="auto"/>
      </w:pPr>
      <w:r>
        <w:separator/>
      </w:r>
    </w:p>
  </w:endnote>
  <w:endnote w:type="continuationSeparator" w:id="0">
    <w:p w14:paraId="6BFFB387" w14:textId="77777777" w:rsidR="006C4A9E" w:rsidRDefault="006C4A9E" w:rsidP="0002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237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3AB0B" w14:textId="1BE06BBF" w:rsidR="000246D6" w:rsidRDefault="000246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4C2C4" w14:textId="7F44364A" w:rsidR="000246D6" w:rsidRPr="000246D6" w:rsidRDefault="000246D6">
    <w:pPr>
      <w:pStyle w:val="Footer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50C2" w14:textId="77777777" w:rsidR="006C4A9E" w:rsidRDefault="006C4A9E" w:rsidP="000246D6">
      <w:pPr>
        <w:spacing w:after="0" w:line="240" w:lineRule="auto"/>
      </w:pPr>
      <w:r>
        <w:separator/>
      </w:r>
    </w:p>
  </w:footnote>
  <w:footnote w:type="continuationSeparator" w:id="0">
    <w:p w14:paraId="048FDC51" w14:textId="77777777" w:rsidR="006C4A9E" w:rsidRDefault="006C4A9E" w:rsidP="00024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1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B75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D30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530E3"/>
    <w:multiLevelType w:val="hybridMultilevel"/>
    <w:tmpl w:val="5FD2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33607"/>
    <w:multiLevelType w:val="hybridMultilevel"/>
    <w:tmpl w:val="F084C0B8"/>
    <w:lvl w:ilvl="0" w:tplc="C4BA8F58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2B17C">
      <w:start w:val="1"/>
      <w:numFmt w:val="bullet"/>
      <w:lvlText w:val="o"/>
      <w:lvlJc w:val="left"/>
      <w:pPr>
        <w:ind w:left="2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9C4CC8">
      <w:start w:val="1"/>
      <w:numFmt w:val="bullet"/>
      <w:lvlText w:val="▪"/>
      <w:lvlJc w:val="left"/>
      <w:pPr>
        <w:ind w:left="2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60926">
      <w:start w:val="1"/>
      <w:numFmt w:val="bullet"/>
      <w:lvlText w:val="•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ADCA2">
      <w:start w:val="1"/>
      <w:numFmt w:val="bullet"/>
      <w:lvlText w:val="o"/>
      <w:lvlJc w:val="left"/>
      <w:pPr>
        <w:ind w:left="4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A55F2">
      <w:start w:val="1"/>
      <w:numFmt w:val="bullet"/>
      <w:lvlText w:val="▪"/>
      <w:lvlJc w:val="left"/>
      <w:pPr>
        <w:ind w:left="4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EC0E88">
      <w:start w:val="1"/>
      <w:numFmt w:val="bullet"/>
      <w:lvlText w:val="•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FAA86E">
      <w:start w:val="1"/>
      <w:numFmt w:val="bullet"/>
      <w:lvlText w:val="o"/>
      <w:lvlJc w:val="left"/>
      <w:pPr>
        <w:ind w:left="6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14FDE6">
      <w:start w:val="1"/>
      <w:numFmt w:val="bullet"/>
      <w:lvlText w:val="▪"/>
      <w:lvlJc w:val="left"/>
      <w:pPr>
        <w:ind w:left="7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DD65E6"/>
    <w:multiLevelType w:val="multilevel"/>
    <w:tmpl w:val="ED6CCD5C"/>
    <w:lvl w:ilvl="0">
      <w:start w:val="1"/>
      <w:numFmt w:val="decimal"/>
      <w:lvlText w:val="%1."/>
      <w:lvlJc w:val="left"/>
      <w:pPr>
        <w:ind w:left="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414794"/>
    <w:multiLevelType w:val="multilevel"/>
    <w:tmpl w:val="6D62D5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D65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EF3942"/>
    <w:multiLevelType w:val="hybridMultilevel"/>
    <w:tmpl w:val="99E8DD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659E1C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3E703E"/>
    <w:multiLevelType w:val="multilevel"/>
    <w:tmpl w:val="6D62D5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7F2B92"/>
    <w:multiLevelType w:val="hybridMultilevel"/>
    <w:tmpl w:val="4A74BBE4"/>
    <w:lvl w:ilvl="0" w:tplc="7D5A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82CA6"/>
    <w:multiLevelType w:val="hybridMultilevel"/>
    <w:tmpl w:val="32CE5F50"/>
    <w:lvl w:ilvl="0" w:tplc="0B44A316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E34FE">
      <w:start w:val="1"/>
      <w:numFmt w:val="bullet"/>
      <w:lvlText w:val="o"/>
      <w:lvlJc w:val="left"/>
      <w:pPr>
        <w:ind w:left="1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EEC63A">
      <w:start w:val="1"/>
      <w:numFmt w:val="bullet"/>
      <w:lvlText w:val="▪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43A6E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A36AE">
      <w:start w:val="1"/>
      <w:numFmt w:val="bullet"/>
      <w:lvlText w:val="o"/>
      <w:lvlJc w:val="left"/>
      <w:pPr>
        <w:ind w:left="3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EC00C0">
      <w:start w:val="1"/>
      <w:numFmt w:val="bullet"/>
      <w:lvlText w:val="▪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C91E2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EDC78">
      <w:start w:val="1"/>
      <w:numFmt w:val="bullet"/>
      <w:lvlText w:val="o"/>
      <w:lvlJc w:val="left"/>
      <w:pPr>
        <w:ind w:left="6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007F92">
      <w:start w:val="1"/>
      <w:numFmt w:val="bullet"/>
      <w:lvlText w:val="▪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C04E38"/>
    <w:multiLevelType w:val="multilevel"/>
    <w:tmpl w:val="7A049294"/>
    <w:lvl w:ilvl="0">
      <w:start w:val="1"/>
      <w:numFmt w:val="decimal"/>
      <w:lvlText w:val="%1."/>
      <w:lvlJc w:val="left"/>
      <w:pPr>
        <w:ind w:left="442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3"/>
  </w:num>
  <w:num w:numId="5">
    <w:abstractNumId w:val="13"/>
  </w:num>
  <w:num w:numId="6">
    <w:abstractNumId w:val="13"/>
  </w:num>
  <w:num w:numId="7">
    <w:abstractNumId w:val="13"/>
    <w:lvlOverride w:ilvl="0">
      <w:startOverride w:val="3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0"/>
  </w:num>
  <w:num w:numId="17">
    <w:abstractNumId w:val="9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EC"/>
    <w:rsid w:val="000241FE"/>
    <w:rsid w:val="000246D6"/>
    <w:rsid w:val="0025055F"/>
    <w:rsid w:val="00284E89"/>
    <w:rsid w:val="002A551D"/>
    <w:rsid w:val="002E0E9D"/>
    <w:rsid w:val="004724BB"/>
    <w:rsid w:val="005006FB"/>
    <w:rsid w:val="0053446F"/>
    <w:rsid w:val="00582BEE"/>
    <w:rsid w:val="005D1325"/>
    <w:rsid w:val="005E1741"/>
    <w:rsid w:val="00601F6D"/>
    <w:rsid w:val="006C4A9E"/>
    <w:rsid w:val="0084196C"/>
    <w:rsid w:val="00841F9A"/>
    <w:rsid w:val="008A5C68"/>
    <w:rsid w:val="00902FF6"/>
    <w:rsid w:val="009272AB"/>
    <w:rsid w:val="009A0729"/>
    <w:rsid w:val="009B11B8"/>
    <w:rsid w:val="009F3402"/>
    <w:rsid w:val="00A107C5"/>
    <w:rsid w:val="00AA02B7"/>
    <w:rsid w:val="00B41D31"/>
    <w:rsid w:val="00B431D3"/>
    <w:rsid w:val="00BB0BAF"/>
    <w:rsid w:val="00CC69EC"/>
    <w:rsid w:val="00CE11EC"/>
    <w:rsid w:val="00CF1FB3"/>
    <w:rsid w:val="00D142DF"/>
    <w:rsid w:val="00D6626B"/>
    <w:rsid w:val="00DD2A9B"/>
    <w:rsid w:val="00E150F8"/>
    <w:rsid w:val="00E5382A"/>
    <w:rsid w:val="00E6189A"/>
    <w:rsid w:val="00F42561"/>
    <w:rsid w:val="00F6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64AA"/>
  <w15:docId w15:val="{B19D9209-B293-4235-9416-36FAC35F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2F549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913" w:hanging="10"/>
      <w:outlineLvl w:val="1"/>
    </w:pPr>
    <w:rPr>
      <w:rFonts w:ascii="Calibri" w:eastAsia="Calibri" w:hAnsi="Calibri" w:cs="Calibri"/>
      <w:color w:val="1F376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3763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D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D6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D6626B"/>
    <w:pPr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62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2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6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8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89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2BEE"/>
    <w:pPr>
      <w:ind w:left="720"/>
      <w:contextualSpacing/>
    </w:pPr>
  </w:style>
  <w:style w:type="table" w:styleId="TableGrid0">
    <w:name w:val="Table Grid"/>
    <w:basedOn w:val="TableNormal"/>
    <w:uiPriority w:val="39"/>
    <w:rsid w:val="0060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01F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84E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1C3E9-5A21-4074-BCE6-A9DD2692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Йоана И. Агафонова</dc:creator>
  <cp:keywords/>
  <cp:lastModifiedBy>Йоана И. Агафонова</cp:lastModifiedBy>
  <cp:revision>8</cp:revision>
  <dcterms:created xsi:type="dcterms:W3CDTF">2021-11-06T14:25:00Z</dcterms:created>
  <dcterms:modified xsi:type="dcterms:W3CDTF">2021-11-08T06:10:00Z</dcterms:modified>
</cp:coreProperties>
</file>