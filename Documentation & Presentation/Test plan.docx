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5C3E7AFB" w14:textId="77777777" w:rsidR="00063CF9" w:rsidRDefault="00063CF9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4896" behindDoc="0" locked="0" layoutInCell="1" allowOverlap="1" wp14:anchorId="65693FEE" wp14:editId="67CC96A5">
                <wp:simplePos x="0" y="0"/>
                <wp:positionH relativeFrom="margin">
                  <wp:posOffset>-211667</wp:posOffset>
                </wp:positionH>
                <wp:positionV relativeFrom="paragraph">
                  <wp:posOffset>-220133</wp:posOffset>
                </wp:positionV>
                <wp:extent cx="6711950" cy="6617125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10" t="37609" r="3117" b="-2443"/>
                        <a:stretch/>
                      </pic:blipFill>
                      <pic:spPr bwMode="auto">
                        <a:xfrm>
                          <a:off x="0" y="0"/>
                          <a:ext cx="6716451" cy="662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400E27F" w14:textId="77777777" w:rsidR="00063CF9" w:rsidRDefault="00063CF9">
          <w:pPr>
            <w:rPr>
              <w:noProof/>
              <w:lang w:val="en-US"/>
            </w:rPr>
          </w:pPr>
        </w:p>
        <w:p w14:paraId="10FE10E2" w14:textId="77777777" w:rsidR="00BF337E" w:rsidRDefault="00BF337E">
          <w:pPr>
            <w:rPr>
              <w:noProof/>
              <w:lang w:val="en-US"/>
            </w:rPr>
          </w:pPr>
        </w:p>
        <w:p w14:paraId="7DDA7368" w14:textId="77777777" w:rsidR="00BF337E" w:rsidRDefault="00BF337E">
          <w:pPr>
            <w:rPr>
              <w:noProof/>
              <w:lang w:val="en-US"/>
            </w:rPr>
          </w:pPr>
        </w:p>
        <w:p w14:paraId="408A5DA8" w14:textId="77777777" w:rsidR="00BF337E" w:rsidRDefault="00BF337E">
          <w:pPr>
            <w:rPr>
              <w:noProof/>
              <w:lang w:val="en-US"/>
            </w:rPr>
          </w:pPr>
        </w:p>
        <w:p w14:paraId="1737E00F" w14:textId="77777777" w:rsidR="00BF337E" w:rsidRDefault="00BF337E">
          <w:pPr>
            <w:rPr>
              <w:noProof/>
              <w:lang w:val="en-US"/>
            </w:rPr>
          </w:pPr>
        </w:p>
        <w:p w14:paraId="559B53C0" w14:textId="77777777" w:rsidR="000F4EF2" w:rsidRDefault="000F4EF2">
          <w:pPr>
            <w:rPr>
              <w:kern w:val="28"/>
            </w:rPr>
          </w:pPr>
        </w:p>
        <w:p w14:paraId="42E8BE59" w14:textId="77777777" w:rsidR="0066066F" w:rsidRDefault="0066066F">
          <w:pPr>
            <w:spacing w:line="276" w:lineRule="auto"/>
            <w:rPr>
              <w:sz w:val="56"/>
            </w:rPr>
          </w:pPr>
        </w:p>
        <w:p w14:paraId="75DB2EC0" w14:textId="77777777" w:rsidR="00BF337E" w:rsidRDefault="00BF337E" w:rsidP="002D0843">
          <w:pPr>
            <w:spacing w:line="276" w:lineRule="auto"/>
            <w:rPr>
              <w:noProof/>
              <w:lang w:val="en-US"/>
            </w:rPr>
          </w:pPr>
        </w:p>
        <w:p w14:paraId="749D7475" w14:textId="2189DAA4" w:rsidR="0066066F" w:rsidRPr="002D0843" w:rsidRDefault="00F6335E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2391C2DF" wp14:editId="2C2F327D">
                    <wp:simplePos x="0" y="0"/>
                    <wp:positionH relativeFrom="margin">
                      <wp:posOffset>-121920</wp:posOffset>
                    </wp:positionH>
                    <wp:positionV relativeFrom="margin">
                      <wp:posOffset>5920740</wp:posOffset>
                    </wp:positionV>
                    <wp:extent cx="6164580" cy="177546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775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75DC5E" w14:textId="77777777" w:rsidR="000F4EF2" w:rsidRPr="00F6335E" w:rsidRDefault="00B52FFC">
                                <w:pPr>
                                  <w:pStyle w:val="Title"/>
                                  <w:rPr>
                                    <w:sz w:val="190"/>
                                    <w:szCs w:val="190"/>
                                  </w:rPr>
                                </w:pPr>
                                <w:sdt>
                                  <w:sdtPr>
                                    <w:rPr>
                                      <w:sz w:val="190"/>
                                      <w:szCs w:val="190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3CF9" w:rsidRPr="00F6335E">
                                      <w:rPr>
                                        <w:sz w:val="190"/>
                                        <w:szCs w:val="190"/>
                                        <w:lang w:val="en-US"/>
                                      </w:rPr>
                                      <w:t>Maze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91C2D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9.6pt;margin-top:466.2pt;width:485.4pt;height:139.8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" filled="f" stroked="f">
                    <v:textbox>
                      <w:txbxContent>
                        <w:p w14:paraId="3475DC5E" w14:textId="77777777" w:rsidR="000F4EF2" w:rsidRPr="00F6335E" w:rsidRDefault="00AC6A0F">
                          <w:pPr>
                            <w:pStyle w:val="Title"/>
                            <w:rPr>
                              <w:sz w:val="190"/>
                              <w:szCs w:val="190"/>
                            </w:rPr>
                          </w:pPr>
                          <w:sdt>
                            <w:sdtPr>
                              <w:rPr>
                                <w:sz w:val="190"/>
                                <w:szCs w:val="190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3CF9" w:rsidRPr="00F6335E">
                                <w:rPr>
                                  <w:sz w:val="190"/>
                                  <w:szCs w:val="190"/>
                                  <w:lang w:val="en-US"/>
                                </w:rPr>
                                <w:t>Maze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4F13594" wp14:editId="7E4A260C">
                    <wp:simplePos x="0" y="0"/>
                    <wp:positionH relativeFrom="margin">
                      <wp:posOffset>-45720</wp:posOffset>
                    </wp:positionH>
                    <wp:positionV relativeFrom="margin">
                      <wp:posOffset>7494905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3CAF7" w14:textId="77777777" w:rsidR="000F4EF2" w:rsidRPr="00F6335E" w:rsidRDefault="00B52FFC">
                                <w:pPr>
                                  <w:pStyle w:val="Subtitle"/>
                                  <w:rPr>
                                    <w:sz w:val="56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44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362A" w:rsidRPr="00F6335E">
                                      <w:rPr>
                                        <w:sz w:val="56"/>
                                        <w:szCs w:val="44"/>
                                      </w:rPr>
                                      <w:t>ТЕСТ ПЛАН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F13594" id="Текстово поле 11" o:spid="_x0000_s1027" type="#_x0000_t202" style="position:absolute;margin-left:-3.6pt;margin-top:590.1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" filled="f" stroked="f">
                    <v:textbox>
                      <w:txbxContent>
                        <w:p w14:paraId="74D3CAF7" w14:textId="77777777" w:rsidR="000F4EF2" w:rsidRPr="00F6335E" w:rsidRDefault="00AC6A0F">
                          <w:pPr>
                            <w:pStyle w:val="Subtitle"/>
                            <w:rPr>
                              <w:sz w:val="56"/>
                              <w:szCs w:val="44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44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362A" w:rsidRPr="00F6335E">
                                <w:rPr>
                                  <w:sz w:val="56"/>
                                  <w:szCs w:val="44"/>
                                </w:rPr>
                                <w:t>ТЕСТ ПЛАН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DF6A2F1" wp14:editId="19D5C32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100BA3E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" fillcolor="#44546a [3215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8AC9393" wp14:editId="4FA6312A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5ECA4C42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CgQkK/NQIAACEEAAAOAAAAAAAAAAAAAAAA&#10;AC4CAABkcnMvZTJvRG9jLnhtbFBLAQItABQABgAIAAAAIQCa48A53QAAAAQBAAAPAAAAAAAAAAAA&#10;AAAAAI8EAABkcnMvZG93bnJldi54bWxQSwUGAAAAAAQABADzAAAAmQUAAAAA&#10;" fillcolor="black [3213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35B8EC07" wp14:editId="1243A53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CB06307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32"/>
          <w:szCs w:val="32"/>
        </w:rPr>
        <w:id w:val="1642689925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216B6638" w14:textId="094452A9" w:rsidR="00F6335E" w:rsidRPr="00F6335E" w:rsidRDefault="00F6335E">
          <w:pPr>
            <w:pStyle w:val="TOCHeading"/>
            <w:rPr>
              <w:sz w:val="32"/>
              <w:szCs w:val="32"/>
            </w:rPr>
          </w:pPr>
          <w:r>
            <w:rPr>
              <w:sz w:val="32"/>
              <w:szCs w:val="32"/>
            </w:rPr>
            <w:t>Съдържание</w:t>
          </w:r>
        </w:p>
        <w:p w14:paraId="7B1A7EA0" w14:textId="71D6092F" w:rsidR="00E72F51" w:rsidRDefault="00F6335E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 w:rsidRPr="00F6335E">
            <w:rPr>
              <w:sz w:val="24"/>
              <w:szCs w:val="24"/>
            </w:rPr>
            <w:fldChar w:fldCharType="begin"/>
          </w:r>
          <w:r w:rsidRPr="00F6335E">
            <w:rPr>
              <w:sz w:val="24"/>
              <w:szCs w:val="24"/>
            </w:rPr>
            <w:instrText xml:space="preserve"> TOC \o "1-3" \h \z \u </w:instrText>
          </w:r>
          <w:r w:rsidRPr="00F6335E">
            <w:rPr>
              <w:sz w:val="24"/>
              <w:szCs w:val="24"/>
            </w:rPr>
            <w:fldChar w:fldCharType="separate"/>
          </w:r>
          <w:hyperlink w:anchor="_Toc86869168" w:history="1">
            <w:r w:rsidR="00E72F51" w:rsidRPr="009D6D47">
              <w:rPr>
                <w:rStyle w:val="Hyperlink"/>
                <w:noProof/>
              </w:rPr>
              <w:t>1.</w:t>
            </w:r>
            <w:r w:rsidR="00E72F51">
              <w:rPr>
                <w:noProof/>
              </w:rPr>
              <w:tab/>
            </w:r>
            <w:r w:rsidR="00E72F51" w:rsidRPr="009D6D47">
              <w:rPr>
                <w:rStyle w:val="Hyperlink"/>
                <w:noProof/>
              </w:rPr>
              <w:t>Въведение</w:t>
            </w:r>
            <w:r w:rsidR="00E72F51">
              <w:rPr>
                <w:noProof/>
                <w:webHidden/>
              </w:rPr>
              <w:tab/>
            </w:r>
            <w:r w:rsidR="00E72F51">
              <w:rPr>
                <w:noProof/>
                <w:webHidden/>
              </w:rPr>
              <w:fldChar w:fldCharType="begin"/>
            </w:r>
            <w:r w:rsidR="00E72F51">
              <w:rPr>
                <w:noProof/>
                <w:webHidden/>
              </w:rPr>
              <w:instrText xml:space="preserve"> PAGEREF _Toc86869168 \h </w:instrText>
            </w:r>
            <w:r w:rsidR="00E72F51">
              <w:rPr>
                <w:noProof/>
                <w:webHidden/>
              </w:rPr>
            </w:r>
            <w:r w:rsidR="00E72F51">
              <w:rPr>
                <w:noProof/>
                <w:webHidden/>
              </w:rPr>
              <w:fldChar w:fldCharType="separate"/>
            </w:r>
            <w:r w:rsidR="00E72F51">
              <w:rPr>
                <w:noProof/>
                <w:webHidden/>
              </w:rPr>
              <w:t>2</w:t>
            </w:r>
            <w:r w:rsidR="00E72F51">
              <w:rPr>
                <w:noProof/>
                <w:webHidden/>
              </w:rPr>
              <w:fldChar w:fldCharType="end"/>
            </w:r>
          </w:hyperlink>
        </w:p>
        <w:p w14:paraId="4278A80D" w14:textId="21D737C0" w:rsidR="00E72F51" w:rsidRDefault="00E72F51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69" w:history="1">
            <w:r w:rsidRPr="009D6D4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D6D47">
              <w:rPr>
                <w:rStyle w:val="Hyperlink"/>
                <w:noProof/>
                <w:lang w:val="en-US"/>
              </w:rPr>
              <w:t xml:space="preserve">Entry </w:t>
            </w:r>
            <w:r w:rsidRPr="009D6D47">
              <w:rPr>
                <w:rStyle w:val="Hyperlink"/>
                <w:noProof/>
              </w:rPr>
              <w:t xml:space="preserve">и </w:t>
            </w:r>
            <w:r w:rsidRPr="009D6D47">
              <w:rPr>
                <w:rStyle w:val="Hyperlink"/>
                <w:noProof/>
                <w:lang w:val="en-US"/>
              </w:rPr>
              <w:t xml:space="preserve">exit </w:t>
            </w:r>
            <w:r w:rsidRPr="009D6D47">
              <w:rPr>
                <w:rStyle w:val="Hyperlink"/>
                <w:noProof/>
              </w:rPr>
              <w:t>критерий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D22A" w14:textId="51F6B16B" w:rsidR="00E72F51" w:rsidRDefault="00E72F51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0" w:history="1">
            <w:r w:rsidRPr="009D6D47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D6D47">
              <w:rPr>
                <w:rStyle w:val="Hyperlink"/>
                <w:noProof/>
                <w:lang w:val="en-US"/>
              </w:rPr>
              <w:t xml:space="preserve">Entry </w:t>
            </w:r>
            <w:r w:rsidRPr="009D6D47">
              <w:rPr>
                <w:rStyle w:val="Hyperlink"/>
                <w:noProof/>
              </w:rPr>
              <w:t>критерий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6E20" w14:textId="4CF04DD1" w:rsidR="00E72F51" w:rsidRDefault="00E72F51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86869171" w:history="1">
            <w:r w:rsidRPr="009D6D47">
              <w:rPr>
                <w:rStyle w:val="Hyperlink"/>
                <w:noProof/>
              </w:rPr>
              <w:t xml:space="preserve">2.2 </w:t>
            </w:r>
            <w:r w:rsidRPr="009D6D47">
              <w:rPr>
                <w:rStyle w:val="Hyperlink"/>
                <w:noProof/>
                <w:lang w:val="en-US"/>
              </w:rPr>
              <w:t xml:space="preserve">Exit </w:t>
            </w:r>
            <w:r w:rsidRPr="009D6D47">
              <w:rPr>
                <w:rStyle w:val="Hyperlink"/>
                <w:noProof/>
              </w:rPr>
              <w:t>критерий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8570" w14:textId="50431EC2" w:rsidR="00E72F51" w:rsidRDefault="00E72F51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72" w:history="1">
            <w:r w:rsidRPr="009D6D4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D6D47">
              <w:rPr>
                <w:rStyle w:val="Hyperlink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DBED" w14:textId="09FF5C84" w:rsidR="00E72F51" w:rsidRDefault="00E72F51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3" w:history="1">
            <w:r w:rsidRPr="009D6D47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D6D47">
              <w:rPr>
                <w:rStyle w:val="Hyperlink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DC75" w14:textId="2D49D604" w:rsidR="00E72F51" w:rsidRDefault="00E72F51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4" w:history="1">
            <w:r w:rsidRPr="009D6D47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9D6D47">
              <w:rPr>
                <w:rStyle w:val="Hyperlink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2150" w14:textId="4840E98D" w:rsidR="00E72F51" w:rsidRDefault="00E72F51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75" w:history="1">
            <w:r w:rsidRPr="009D6D4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9D6D47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C55E" w14:textId="52BE339B" w:rsidR="00E72F51" w:rsidRDefault="00E72F51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6" w:history="1">
            <w:r w:rsidRPr="009D6D47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9D6D47">
              <w:rPr>
                <w:rStyle w:val="Hyperlink"/>
                <w:noProof/>
              </w:rPr>
              <w:t>Ръчно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6FAE" w14:textId="6DFC8746" w:rsidR="00E72F51" w:rsidRDefault="00E72F51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77" w:history="1">
            <w:r w:rsidRPr="009D6D47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9D6D47">
              <w:rPr>
                <w:rStyle w:val="Hyperlink"/>
                <w:noProof/>
              </w:rPr>
              <w:t>Автоматично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3975" w14:textId="48395E44" w:rsidR="00E72F51" w:rsidRDefault="00E72F51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78" w:history="1">
            <w:r w:rsidRPr="009D6D47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9D6D47">
              <w:rPr>
                <w:rStyle w:val="Hyperlink"/>
                <w:noProof/>
              </w:rPr>
              <w:t>Възможни рискове при тестването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90FC7" w14:textId="1BAAC9A2" w:rsidR="00E72F51" w:rsidRDefault="00E72F51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86869179" w:history="1">
            <w:r w:rsidRPr="009D6D47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9D6D47">
              <w:rPr>
                <w:rStyle w:val="Hyperlink"/>
                <w:noProof/>
              </w:rPr>
              <w:t>Процес на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09B4" w14:textId="7F82C1C5" w:rsidR="00E72F51" w:rsidRDefault="00E72F51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80" w:history="1">
            <w:r w:rsidRPr="009D6D47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9D6D47">
              <w:rPr>
                <w:rStyle w:val="Hyperlink"/>
                <w:noProof/>
              </w:rPr>
              <w:t>Резултати от тестовете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1203" w14:textId="721FC59A" w:rsidR="00E72F51" w:rsidRDefault="00E72F51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86869181" w:history="1">
            <w:r w:rsidRPr="009D6D47">
              <w:rPr>
                <w:rStyle w:val="Hyperlink"/>
                <w:noProof/>
                <w:lang w:val="en-US"/>
              </w:rPr>
              <w:t>6.2</w:t>
            </w:r>
            <w:r>
              <w:rPr>
                <w:noProof/>
              </w:rPr>
              <w:tab/>
            </w:r>
            <w:r w:rsidRPr="009D6D47">
              <w:rPr>
                <w:rStyle w:val="Hyperlink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3182" w14:textId="1233CBD8" w:rsidR="00F6335E" w:rsidRDefault="00F6335E">
          <w:r w:rsidRPr="00F6335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AD8782" w14:textId="77777777" w:rsidR="00630446" w:rsidRDefault="00630446">
      <w:pPr>
        <w:spacing w:line="276" w:lineRule="auto"/>
      </w:pPr>
      <w:r>
        <w:br w:type="page"/>
      </w:r>
    </w:p>
    <w:p w14:paraId="5C3460D0" w14:textId="77777777" w:rsidR="00630446" w:rsidRDefault="0082362A" w:rsidP="00830259">
      <w:pPr>
        <w:pStyle w:val="Heading1"/>
        <w:numPr>
          <w:ilvl w:val="0"/>
          <w:numId w:val="2"/>
        </w:numPr>
      </w:pPr>
      <w:bookmarkStart w:id="0" w:name="_Toc86869168"/>
      <w:r>
        <w:lastRenderedPageBreak/>
        <w:t>Въведение</w:t>
      </w:r>
      <w:bookmarkEnd w:id="0"/>
    </w:p>
    <w:p w14:paraId="6072FC8D" w14:textId="453613D1" w:rsidR="00830259" w:rsidRDefault="00A22648" w:rsidP="00830259">
      <w:pPr>
        <w:ind w:left="720"/>
      </w:pPr>
      <w:r>
        <w:t>Д</w:t>
      </w:r>
      <w:r w:rsidR="0082362A">
        <w:t>окумент</w:t>
      </w:r>
      <w:r>
        <w:t>ът</w:t>
      </w:r>
      <w:r w:rsidR="0082362A">
        <w:t xml:space="preserve"> съдържа план за тестване на</w:t>
      </w:r>
      <w:r>
        <w:t xml:space="preserve"> нашата игра</w:t>
      </w:r>
      <w:r w:rsidR="0082362A">
        <w:t>.</w:t>
      </w:r>
      <w:r>
        <w:t xml:space="preserve"> Играта ни</w:t>
      </w:r>
      <w:r w:rsidR="00BC5311" w:rsidRPr="00BC5311">
        <w:t xml:space="preserve"> </w:t>
      </w:r>
      <w:r w:rsidR="00BC5311">
        <w:t xml:space="preserve">представлява минаването на лабиринти с различна трудност. Тестването е нужно за благоприятното и безпроблемно използване на програмата. </w:t>
      </w:r>
    </w:p>
    <w:p w14:paraId="766799A7" w14:textId="77777777" w:rsidR="00BC5311" w:rsidRDefault="00BC5311" w:rsidP="00BC5311">
      <w:pPr>
        <w:pStyle w:val="Heading1"/>
        <w:numPr>
          <w:ilvl w:val="0"/>
          <w:numId w:val="2"/>
        </w:numPr>
        <w:spacing w:before="0"/>
        <w:ind w:left="714" w:hanging="357"/>
      </w:pPr>
      <w:bookmarkStart w:id="1" w:name="_Toc86869169"/>
      <w:r>
        <w:rPr>
          <w:lang w:val="en-US"/>
        </w:rPr>
        <w:t xml:space="preserve">Entry </w:t>
      </w:r>
      <w:r>
        <w:t xml:space="preserve">и </w:t>
      </w:r>
      <w:r>
        <w:rPr>
          <w:lang w:val="en-US"/>
        </w:rPr>
        <w:t xml:space="preserve">exit </w:t>
      </w:r>
      <w:r>
        <w:t>критерий</w:t>
      </w:r>
      <w:bookmarkEnd w:id="1"/>
    </w:p>
    <w:p w14:paraId="7F7E8AC8" w14:textId="4AF297EB" w:rsidR="00BC5311" w:rsidRDefault="00BC5311" w:rsidP="00BC5311">
      <w:pPr>
        <w:pStyle w:val="Heading2"/>
        <w:numPr>
          <w:ilvl w:val="1"/>
          <w:numId w:val="2"/>
        </w:numPr>
      </w:pPr>
      <w:bookmarkStart w:id="2" w:name="_Toc86869170"/>
      <w:r>
        <w:rPr>
          <w:lang w:val="en-US"/>
        </w:rPr>
        <w:t xml:space="preserve">Entry </w:t>
      </w:r>
      <w:r>
        <w:t>критерий</w:t>
      </w:r>
      <w:bookmarkEnd w:id="2"/>
    </w:p>
    <w:p w14:paraId="4B42EC71" w14:textId="4586E355" w:rsidR="00BC5311" w:rsidRDefault="00BC5311" w:rsidP="00BC5311">
      <w:pPr>
        <w:pStyle w:val="ListParagraph"/>
        <w:numPr>
          <w:ilvl w:val="0"/>
          <w:numId w:val="4"/>
        </w:numPr>
        <w:spacing w:after="160" w:line="259" w:lineRule="auto"/>
      </w:pPr>
      <w:r>
        <w:t>Направена е тест документация</w:t>
      </w:r>
    </w:p>
    <w:p w14:paraId="0F45762B" w14:textId="648B4C89" w:rsidR="00BC5311" w:rsidRDefault="00BC5311" w:rsidP="00BC5311">
      <w:pPr>
        <w:pStyle w:val="ListParagraph"/>
        <w:numPr>
          <w:ilvl w:val="0"/>
          <w:numId w:val="4"/>
        </w:numPr>
        <w:spacing w:after="160" w:line="259" w:lineRule="auto"/>
      </w:pPr>
      <w:r>
        <w:t>Осигурен е достъп до приложението</w:t>
      </w:r>
    </w:p>
    <w:p w14:paraId="58FE22D6" w14:textId="77777777" w:rsidR="00BC5311" w:rsidRDefault="00BC5311" w:rsidP="00BC5311">
      <w:pPr>
        <w:pStyle w:val="ListParagraph"/>
        <w:numPr>
          <w:ilvl w:val="0"/>
          <w:numId w:val="4"/>
        </w:numPr>
        <w:spacing w:after="160" w:line="259" w:lineRule="auto"/>
      </w:pPr>
      <w:r>
        <w:t>Първите тестове за програмата са сортирани</w:t>
      </w:r>
    </w:p>
    <w:p w14:paraId="288B5A7D" w14:textId="77777777" w:rsidR="00BC5311" w:rsidRPr="00B023C7" w:rsidRDefault="00BC5311" w:rsidP="00BC5311">
      <w:pPr>
        <w:pStyle w:val="Heading2"/>
        <w:ind w:firstLine="714"/>
      </w:pPr>
      <w:bookmarkStart w:id="3" w:name="_Toc86869171"/>
      <w:r>
        <w:t xml:space="preserve">2.2 </w:t>
      </w:r>
      <w:r>
        <w:rPr>
          <w:lang w:val="en-US"/>
        </w:rPr>
        <w:t xml:space="preserve">Exit </w:t>
      </w:r>
      <w:r>
        <w:t>критерий</w:t>
      </w:r>
      <w:bookmarkEnd w:id="3"/>
    </w:p>
    <w:p w14:paraId="5F26D160" w14:textId="626B4F66" w:rsidR="00CC1FB0" w:rsidRDefault="00CC1FB0" w:rsidP="00CC1FB0">
      <w:pPr>
        <w:pStyle w:val="ListParagraph"/>
        <w:numPr>
          <w:ilvl w:val="0"/>
          <w:numId w:val="15"/>
        </w:numPr>
        <w:spacing w:after="160" w:line="259" w:lineRule="auto"/>
      </w:pPr>
      <w:r>
        <w:t>Няма критични грешки, които да пречат на цялостната работа</w:t>
      </w:r>
    </w:p>
    <w:p w14:paraId="46A300EF" w14:textId="20A66B7A" w:rsidR="00BC5311" w:rsidRDefault="00BC5311" w:rsidP="00CC1FB0">
      <w:pPr>
        <w:pStyle w:val="ListParagraph"/>
        <w:numPr>
          <w:ilvl w:val="0"/>
          <w:numId w:val="15"/>
        </w:numPr>
        <w:spacing w:after="160" w:line="259" w:lineRule="auto"/>
      </w:pPr>
      <w:r>
        <w:t>Повече</w:t>
      </w:r>
      <w:r w:rsidR="00CC1FB0">
        <w:t>то</w:t>
      </w:r>
      <w:r>
        <w:t xml:space="preserve"> тестове са успешни</w:t>
      </w:r>
    </w:p>
    <w:p w14:paraId="2B75DDB8" w14:textId="6DAC7A52" w:rsidR="00CC1FB0" w:rsidRDefault="00CC1FB0" w:rsidP="00CC1FB0">
      <w:pPr>
        <w:pStyle w:val="ListParagraph"/>
        <w:numPr>
          <w:ilvl w:val="0"/>
          <w:numId w:val="15"/>
        </w:numPr>
        <w:spacing w:after="160" w:line="259" w:lineRule="auto"/>
      </w:pPr>
      <w:r>
        <w:t>Проблемите по програмата са изчистени от екипа</w:t>
      </w:r>
    </w:p>
    <w:p w14:paraId="0CDD9FE4" w14:textId="12A95034" w:rsidR="00CC1FB0" w:rsidRPr="00BC5311" w:rsidRDefault="00472CF1" w:rsidP="00CC1FB0">
      <w:pPr>
        <w:pStyle w:val="ListParagraph"/>
        <w:numPr>
          <w:ilvl w:val="0"/>
          <w:numId w:val="15"/>
        </w:numPr>
        <w:spacing w:after="160" w:line="259" w:lineRule="auto"/>
      </w:pPr>
      <w:r>
        <w:t>Играта е одобрена от отбора</w:t>
      </w:r>
    </w:p>
    <w:p w14:paraId="29D21179" w14:textId="77777777" w:rsidR="00293FE2" w:rsidRDefault="00293FE2" w:rsidP="0072218A">
      <w:pPr>
        <w:pStyle w:val="Heading1"/>
        <w:numPr>
          <w:ilvl w:val="0"/>
          <w:numId w:val="2"/>
        </w:numPr>
        <w:spacing w:before="0"/>
        <w:ind w:left="714" w:hanging="357"/>
      </w:pPr>
      <w:bookmarkStart w:id="4" w:name="_Toc86869172"/>
      <w:r>
        <w:t>Ц</w:t>
      </w:r>
      <w:r w:rsidR="00B023C7">
        <w:t>ели и задачи</w:t>
      </w:r>
      <w:bookmarkEnd w:id="4"/>
    </w:p>
    <w:p w14:paraId="7AF522A6" w14:textId="74098830" w:rsidR="002069C9" w:rsidRDefault="002069C9" w:rsidP="002069C9">
      <w:pPr>
        <w:pStyle w:val="Heading2"/>
        <w:numPr>
          <w:ilvl w:val="1"/>
          <w:numId w:val="2"/>
        </w:numPr>
      </w:pPr>
      <w:bookmarkStart w:id="5" w:name="_Toc86869173"/>
      <w:r>
        <w:t>Цели</w:t>
      </w:r>
      <w:bookmarkEnd w:id="5"/>
    </w:p>
    <w:p w14:paraId="2CBA9991" w14:textId="2B6D5D76" w:rsidR="00B84755" w:rsidRPr="00CC1FB0" w:rsidRDefault="00CC1FB0" w:rsidP="00CC1FB0">
      <w:pPr>
        <w:ind w:left="1230"/>
      </w:pPr>
      <w:r>
        <w:t>След направата на основната част от играта, целите ни са да тестваме програмата, за да може да работи оптимално и безпроблемно за потребителя. При намиране на грешки, в хода на работа и в последствие, трябва да се изчистят и да се усъвършенства програмата.</w:t>
      </w:r>
    </w:p>
    <w:p w14:paraId="6688B6F5" w14:textId="7E24A8B7" w:rsidR="002069C9" w:rsidRDefault="002069C9" w:rsidP="002069C9">
      <w:pPr>
        <w:pStyle w:val="Heading2"/>
        <w:numPr>
          <w:ilvl w:val="1"/>
          <w:numId w:val="2"/>
        </w:numPr>
      </w:pPr>
      <w:bookmarkStart w:id="6" w:name="_Toc86869174"/>
      <w:r>
        <w:t>Задач</w:t>
      </w:r>
      <w:r w:rsidR="00EC0A0A">
        <w:t>и</w:t>
      </w:r>
      <w:bookmarkEnd w:id="6"/>
    </w:p>
    <w:p w14:paraId="25DFB524" w14:textId="40130D57" w:rsidR="002069C9" w:rsidRDefault="002069C9" w:rsidP="002069C9">
      <w:pPr>
        <w:ind w:left="1230"/>
      </w:pPr>
      <w:r>
        <w:t>Задачите, които</w:t>
      </w:r>
      <w:r w:rsidR="00CC1FB0">
        <w:t xml:space="preserve"> поставяме</w:t>
      </w:r>
      <w:r>
        <w:t>, за да е гарантирано доброто</w:t>
      </w:r>
      <w:r w:rsidR="00CC1FB0">
        <w:t xml:space="preserve"> качество</w:t>
      </w:r>
      <w:r>
        <w:t xml:space="preserve"> на </w:t>
      </w:r>
      <w:r w:rsidR="00CC1FB0">
        <w:t xml:space="preserve">играта </w:t>
      </w:r>
      <w:r>
        <w:t>са:</w:t>
      </w:r>
    </w:p>
    <w:p w14:paraId="1234DB48" w14:textId="77777777" w:rsidR="002069C9" w:rsidRDefault="002069C9" w:rsidP="002069C9">
      <w:pPr>
        <w:pStyle w:val="ListParagraph"/>
        <w:numPr>
          <w:ilvl w:val="0"/>
          <w:numId w:val="5"/>
        </w:numPr>
      </w:pPr>
      <w:r>
        <w:t>Да се тестват най-важните елементи</w:t>
      </w:r>
    </w:p>
    <w:p w14:paraId="10CD0B49" w14:textId="3202EA4B" w:rsidR="002069C9" w:rsidRDefault="002069C9" w:rsidP="002069C9">
      <w:pPr>
        <w:pStyle w:val="ListParagraph"/>
        <w:numPr>
          <w:ilvl w:val="0"/>
          <w:numId w:val="5"/>
        </w:numPr>
      </w:pPr>
      <w:r>
        <w:t>Да се създадат много тест случаи</w:t>
      </w:r>
    </w:p>
    <w:p w14:paraId="2536B6DA" w14:textId="0013A8C4" w:rsidR="002069C9" w:rsidRDefault="00472CF1" w:rsidP="002069C9">
      <w:pPr>
        <w:pStyle w:val="ListParagraph"/>
        <w:numPr>
          <w:ilvl w:val="0"/>
          <w:numId w:val="5"/>
        </w:numPr>
      </w:pPr>
      <w:r>
        <w:t>Да се и</w:t>
      </w:r>
      <w:r w:rsidR="002069C9">
        <w:t>звърш</w:t>
      </w:r>
      <w:r>
        <w:t>и</w:t>
      </w:r>
      <w:r w:rsidR="002069C9">
        <w:t xml:space="preserve"> ръчно тестване</w:t>
      </w:r>
    </w:p>
    <w:p w14:paraId="5D7DB651" w14:textId="4395BC2A" w:rsidR="00CC1FB0" w:rsidRDefault="00472CF1" w:rsidP="002069C9">
      <w:pPr>
        <w:pStyle w:val="ListParagraph"/>
        <w:numPr>
          <w:ilvl w:val="0"/>
          <w:numId w:val="5"/>
        </w:numPr>
      </w:pPr>
      <w:r>
        <w:t xml:space="preserve">Да се извърши </w:t>
      </w:r>
      <w:r w:rsidR="00CC1FB0">
        <w:t>автоматично тестване, там където е приложимо</w:t>
      </w:r>
    </w:p>
    <w:p w14:paraId="32C50F0A" w14:textId="74D148BA" w:rsidR="005905C7" w:rsidRPr="005905C7" w:rsidRDefault="002069C9" w:rsidP="005905C7">
      <w:pPr>
        <w:pStyle w:val="ListParagraph"/>
        <w:numPr>
          <w:ilvl w:val="0"/>
          <w:numId w:val="5"/>
        </w:numPr>
      </w:pPr>
      <w:r>
        <w:t>Да се</w:t>
      </w:r>
      <w:r w:rsidR="00CC1FB0">
        <w:t xml:space="preserve"> изготвят </w:t>
      </w:r>
      <w:r>
        <w:t>тест и бъг доклади</w:t>
      </w:r>
    </w:p>
    <w:p w14:paraId="4CDEB0D3" w14:textId="77777777" w:rsidR="00FC6E59" w:rsidRPr="00FC6E59" w:rsidRDefault="002069C9" w:rsidP="00FC6E59">
      <w:pPr>
        <w:pStyle w:val="Heading1"/>
        <w:numPr>
          <w:ilvl w:val="0"/>
          <w:numId w:val="2"/>
        </w:numPr>
        <w:spacing w:before="0"/>
      </w:pPr>
      <w:bookmarkStart w:id="7" w:name="_Toc86869175"/>
      <w:r>
        <w:t>Обхват</w:t>
      </w:r>
      <w:bookmarkEnd w:id="7"/>
    </w:p>
    <w:p w14:paraId="16325F5A" w14:textId="77777777" w:rsidR="0072218A" w:rsidRDefault="002069C9" w:rsidP="0072218A">
      <w:pPr>
        <w:pStyle w:val="Heading2"/>
        <w:numPr>
          <w:ilvl w:val="1"/>
          <w:numId w:val="2"/>
        </w:numPr>
      </w:pPr>
      <w:bookmarkStart w:id="8" w:name="_Toc86869176"/>
      <w:r>
        <w:t>Ръчно тестване</w:t>
      </w:r>
      <w:bookmarkEnd w:id="8"/>
    </w:p>
    <w:p w14:paraId="2580CB3A" w14:textId="77777777" w:rsidR="0072218A" w:rsidRDefault="002069C9" w:rsidP="002069C9">
      <w:pPr>
        <w:pStyle w:val="ListParagraph"/>
        <w:numPr>
          <w:ilvl w:val="0"/>
          <w:numId w:val="6"/>
        </w:numPr>
      </w:pPr>
      <w:r>
        <w:t>Интерфейс на играта</w:t>
      </w:r>
    </w:p>
    <w:p w14:paraId="59012724" w14:textId="77777777" w:rsidR="002069C9" w:rsidRDefault="002069C9" w:rsidP="002069C9">
      <w:pPr>
        <w:pStyle w:val="ListParagraph"/>
        <w:numPr>
          <w:ilvl w:val="0"/>
          <w:numId w:val="6"/>
        </w:numPr>
      </w:pPr>
      <w:r>
        <w:t>Опции на менюто</w:t>
      </w:r>
    </w:p>
    <w:p w14:paraId="1C477D53" w14:textId="735FCC9C" w:rsidR="005905C7" w:rsidRDefault="001E08B9" w:rsidP="005905C7">
      <w:pPr>
        <w:pStyle w:val="ListParagraph"/>
        <w:numPr>
          <w:ilvl w:val="0"/>
          <w:numId w:val="6"/>
        </w:numPr>
      </w:pPr>
      <w:r>
        <w:t>Преместване на позиция</w:t>
      </w:r>
    </w:p>
    <w:p w14:paraId="271A6417" w14:textId="5EF91173" w:rsidR="001E08B9" w:rsidRDefault="001E08B9" w:rsidP="001E08B9">
      <w:pPr>
        <w:pStyle w:val="ListParagraph"/>
        <w:numPr>
          <w:ilvl w:val="3"/>
          <w:numId w:val="6"/>
        </w:numPr>
      </w:pPr>
      <w:r>
        <w:t>Проверка за край на играта</w:t>
      </w:r>
    </w:p>
    <w:p w14:paraId="141F508E" w14:textId="7A2A8667" w:rsidR="001E08B9" w:rsidRDefault="001E08B9" w:rsidP="001E08B9"/>
    <w:p w14:paraId="4C730A23" w14:textId="6305F5ED" w:rsidR="001E08B9" w:rsidRDefault="001E08B9" w:rsidP="001E08B9">
      <w:pPr>
        <w:pStyle w:val="Heading2"/>
        <w:numPr>
          <w:ilvl w:val="1"/>
          <w:numId w:val="2"/>
        </w:numPr>
      </w:pPr>
      <w:bookmarkStart w:id="9" w:name="_Toc86869177"/>
      <w:r>
        <w:lastRenderedPageBreak/>
        <w:t>Автоматично тестване</w:t>
      </w:r>
      <w:bookmarkEnd w:id="9"/>
    </w:p>
    <w:p w14:paraId="0C47931E" w14:textId="77777777" w:rsidR="008D6890" w:rsidRPr="001E08B9" w:rsidRDefault="008D6890" w:rsidP="008D6890">
      <w:pPr>
        <w:pStyle w:val="ListParagraph"/>
        <w:ind w:left="1494"/>
      </w:pPr>
    </w:p>
    <w:p w14:paraId="0A4B6EE6" w14:textId="76C000D6" w:rsidR="008D6890" w:rsidRDefault="008D6890" w:rsidP="002E2657">
      <w:pPr>
        <w:pStyle w:val="Heading1"/>
        <w:numPr>
          <w:ilvl w:val="0"/>
          <w:numId w:val="2"/>
        </w:numPr>
        <w:spacing w:before="0"/>
      </w:pPr>
      <w:bookmarkStart w:id="10" w:name="_Toc86869178"/>
      <w:r>
        <w:t>Възможни рискове при тестването</w:t>
      </w:r>
      <w:bookmarkEnd w:id="10"/>
    </w:p>
    <w:p w14:paraId="3EED17A4" w14:textId="4845DEF7" w:rsidR="008D6890" w:rsidRDefault="008D6890" w:rsidP="008D6890">
      <w:pPr>
        <w:pStyle w:val="ListParagraph"/>
        <w:numPr>
          <w:ilvl w:val="0"/>
          <w:numId w:val="23"/>
        </w:numPr>
      </w:pPr>
      <w:r>
        <w:t xml:space="preserve">Промени по играта, които не са коментирани и </w:t>
      </w:r>
      <w:r w:rsidR="00EC0A0A">
        <w:t>изрично изяснени с отбора.</w:t>
      </w:r>
    </w:p>
    <w:p w14:paraId="3B87758F" w14:textId="1800D2D5" w:rsidR="00EC0A0A" w:rsidRDefault="00EC0A0A" w:rsidP="008D6890">
      <w:pPr>
        <w:pStyle w:val="ListParagraph"/>
        <w:numPr>
          <w:ilvl w:val="0"/>
          <w:numId w:val="23"/>
        </w:numPr>
      </w:pPr>
      <w:r>
        <w:t>Промени по програмните изисквания, преди коментирането им с отбора</w:t>
      </w:r>
    </w:p>
    <w:p w14:paraId="72A4E64E" w14:textId="1A0B58FF" w:rsidR="00EC0A0A" w:rsidRDefault="00EC0A0A" w:rsidP="008D6890">
      <w:pPr>
        <w:pStyle w:val="ListParagraph"/>
        <w:numPr>
          <w:ilvl w:val="0"/>
          <w:numId w:val="23"/>
        </w:numPr>
      </w:pPr>
      <w:r>
        <w:t>Забавяне в изчистването на грешки</w:t>
      </w:r>
    </w:p>
    <w:p w14:paraId="4061F96A" w14:textId="6B54984B" w:rsidR="00EC0A0A" w:rsidRPr="008D6890" w:rsidRDefault="00EC0A0A" w:rsidP="008D6890">
      <w:pPr>
        <w:pStyle w:val="ListParagraph"/>
        <w:numPr>
          <w:ilvl w:val="0"/>
          <w:numId w:val="23"/>
        </w:numPr>
      </w:pPr>
      <w:r>
        <w:t>Откриване на критични проблеми, които са трудоемки за оправяне</w:t>
      </w:r>
    </w:p>
    <w:p w14:paraId="6CA2FE39" w14:textId="65D5E6F1" w:rsidR="002E2657" w:rsidRDefault="00E70A98" w:rsidP="002E2657">
      <w:pPr>
        <w:pStyle w:val="Heading1"/>
        <w:numPr>
          <w:ilvl w:val="0"/>
          <w:numId w:val="2"/>
        </w:numPr>
        <w:spacing w:before="0"/>
      </w:pPr>
      <w:bookmarkStart w:id="11" w:name="_Toc86869179"/>
      <w:r>
        <w:t>П</w:t>
      </w:r>
      <w:r w:rsidR="002E2657">
        <w:t>роцес на тестване</w:t>
      </w:r>
      <w:bookmarkEnd w:id="11"/>
    </w:p>
    <w:p w14:paraId="43FFB676" w14:textId="77777777" w:rsidR="002E2657" w:rsidRDefault="002E2657" w:rsidP="002E2657">
      <w:pPr>
        <w:pStyle w:val="Heading2"/>
        <w:numPr>
          <w:ilvl w:val="1"/>
          <w:numId w:val="2"/>
        </w:numPr>
      </w:pPr>
      <w:bookmarkStart w:id="12" w:name="_Toc86869180"/>
      <w:r>
        <w:t>Резултати от тестовете</w:t>
      </w:r>
      <w:bookmarkEnd w:id="12"/>
    </w:p>
    <w:p w14:paraId="44079A1E" w14:textId="049EF9FD" w:rsidR="002E2657" w:rsidRDefault="002E2657" w:rsidP="002E2657">
      <w:pPr>
        <w:pStyle w:val="ListParagraph"/>
        <w:numPr>
          <w:ilvl w:val="0"/>
          <w:numId w:val="20"/>
        </w:numPr>
      </w:pPr>
      <w:r>
        <w:rPr>
          <w:lang w:val="en-US"/>
        </w:rPr>
        <w:t>Excel</w:t>
      </w:r>
      <w:r w:rsidRPr="00EB776D">
        <w:t xml:space="preserve"> </w:t>
      </w:r>
      <w:r>
        <w:t>таблица</w:t>
      </w:r>
      <w:r w:rsidRPr="00EB776D">
        <w:t xml:space="preserve"> </w:t>
      </w:r>
      <w:r>
        <w:t xml:space="preserve">с </w:t>
      </w:r>
      <w:r>
        <w:rPr>
          <w:lang w:val="en-US"/>
        </w:rPr>
        <w:t>Test</w:t>
      </w:r>
      <w:r w:rsidRPr="00EB776D">
        <w:t xml:space="preserve"> </w:t>
      </w:r>
      <w:r>
        <w:rPr>
          <w:lang w:val="en-US"/>
        </w:rPr>
        <w:t>Suites</w:t>
      </w:r>
      <w:r>
        <w:t xml:space="preserve"> и различни </w:t>
      </w:r>
      <w:r w:rsidR="00EB776D">
        <w:t>тестови случаи</w:t>
      </w:r>
    </w:p>
    <w:p w14:paraId="72B05526" w14:textId="11DEA962" w:rsidR="002E2657" w:rsidRDefault="00F6335E" w:rsidP="002E2657">
      <w:pPr>
        <w:pStyle w:val="ListParagraph"/>
        <w:numPr>
          <w:ilvl w:val="0"/>
          <w:numId w:val="20"/>
        </w:numPr>
      </w:pPr>
      <w:r>
        <w:rPr>
          <w:lang w:val="en-US"/>
        </w:rPr>
        <w:t>QA</w:t>
      </w:r>
      <w:r w:rsidRPr="00F6335E">
        <w:t xml:space="preserve"> </w:t>
      </w:r>
      <w:r>
        <w:t>Документация, под формата на тест план</w:t>
      </w:r>
    </w:p>
    <w:p w14:paraId="71BF945A" w14:textId="3AE28EB4" w:rsidR="002E2657" w:rsidRPr="002E2657" w:rsidRDefault="007A029C" w:rsidP="002E2657">
      <w:pPr>
        <w:pStyle w:val="Heading2"/>
        <w:numPr>
          <w:ilvl w:val="1"/>
          <w:numId w:val="2"/>
        </w:numPr>
        <w:rPr>
          <w:lang w:val="en-US"/>
        </w:rPr>
      </w:pPr>
      <w:bookmarkStart w:id="13" w:name="_Toc86869181"/>
      <w:r>
        <w:t>Използвани технологии</w:t>
      </w:r>
      <w:bookmarkEnd w:id="13"/>
    </w:p>
    <w:p w14:paraId="5DAB4325" w14:textId="5CCA53FE" w:rsidR="002E2657" w:rsidRDefault="002E2657" w:rsidP="002E2657">
      <w:pPr>
        <w:pStyle w:val="ListParagraph"/>
        <w:numPr>
          <w:ilvl w:val="0"/>
          <w:numId w:val="21"/>
        </w:numPr>
      </w:pPr>
      <w:r>
        <w:rPr>
          <w:lang w:val="en-US"/>
        </w:rPr>
        <w:t>Excel</w:t>
      </w:r>
      <w:r>
        <w:t xml:space="preserve"> за </w:t>
      </w:r>
      <w:r w:rsidR="00CB4FAE">
        <w:t>описване на тестовете, очакванията и резултатите</w:t>
      </w:r>
    </w:p>
    <w:p w14:paraId="59052F88" w14:textId="4742A408" w:rsidR="00CB4FAE" w:rsidRDefault="00CB4FAE" w:rsidP="002E2657">
      <w:pPr>
        <w:pStyle w:val="ListParagraph"/>
        <w:numPr>
          <w:ilvl w:val="0"/>
          <w:numId w:val="21"/>
        </w:numPr>
      </w:pPr>
      <w:r>
        <w:rPr>
          <w:lang w:val="en-US"/>
        </w:rPr>
        <w:t xml:space="preserve">Visual Studio </w:t>
      </w:r>
      <w:r>
        <w:t xml:space="preserve">за автоматичен </w:t>
      </w:r>
      <w:r>
        <w:rPr>
          <w:lang w:val="en-US"/>
        </w:rPr>
        <w:t>Unit Testing</w:t>
      </w:r>
    </w:p>
    <w:p w14:paraId="0E3BC56D" w14:textId="62912606" w:rsidR="002E2657" w:rsidRPr="002E2657" w:rsidRDefault="002E2657" w:rsidP="002E2657">
      <w:pPr>
        <w:pStyle w:val="ListParagraph"/>
        <w:numPr>
          <w:ilvl w:val="0"/>
          <w:numId w:val="21"/>
        </w:numPr>
      </w:pPr>
      <w:r>
        <w:rPr>
          <w:lang w:val="en-US"/>
        </w:rPr>
        <w:t>GitHub</w:t>
      </w:r>
      <w:r w:rsidRPr="002E2657">
        <w:t xml:space="preserve"> </w:t>
      </w:r>
      <w:r>
        <w:t xml:space="preserve">за </w:t>
      </w:r>
      <w:r w:rsidR="00CB4FAE">
        <w:t>предоставяне на актуална информация, свързана с тестовете</w:t>
      </w:r>
    </w:p>
    <w:p w14:paraId="2611980D" w14:textId="77777777" w:rsidR="002E2657" w:rsidRPr="002E2657" w:rsidRDefault="002E2657" w:rsidP="002E2657">
      <w:pPr>
        <w:pStyle w:val="ListParagraph"/>
        <w:ind w:left="1950"/>
      </w:pPr>
    </w:p>
    <w:p w14:paraId="0C030012" w14:textId="77777777" w:rsidR="002E2657" w:rsidRPr="002E2657" w:rsidRDefault="002E2657" w:rsidP="002E2657"/>
    <w:p w14:paraId="6A2661BE" w14:textId="77777777" w:rsidR="002E2657" w:rsidRPr="002E2657" w:rsidRDefault="002E2657" w:rsidP="002E2657"/>
    <w:p w14:paraId="5D80A07F" w14:textId="77777777" w:rsidR="00FC6E59" w:rsidRPr="00FC6E59" w:rsidRDefault="00FC6E59" w:rsidP="00FC6E59"/>
    <w:p w14:paraId="2A9A0640" w14:textId="77777777" w:rsidR="005905C7" w:rsidRDefault="005905C7" w:rsidP="005905C7">
      <w:pPr>
        <w:ind w:left="360"/>
      </w:pPr>
    </w:p>
    <w:p w14:paraId="71EE7E1E" w14:textId="77777777" w:rsidR="00FC6E59" w:rsidRPr="0082362A" w:rsidRDefault="00FC6E59" w:rsidP="00FC6E59"/>
    <w:sectPr w:rsidR="00FC6E59" w:rsidRPr="0082362A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53A29" w14:textId="77777777" w:rsidR="00B52FFC" w:rsidRDefault="00B52FFC">
      <w:pPr>
        <w:spacing w:after="0" w:line="240" w:lineRule="auto"/>
      </w:pPr>
      <w:r>
        <w:separator/>
      </w:r>
    </w:p>
  </w:endnote>
  <w:endnote w:type="continuationSeparator" w:id="0">
    <w:p w14:paraId="5EEC8CAD" w14:textId="77777777" w:rsidR="00B52FFC" w:rsidRDefault="00B5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6440" w14:textId="77777777" w:rsidR="000F4EF2" w:rsidRDefault="00FE5B2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E661CE" wp14:editId="6B43026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234D1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2E661CE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7C6234D1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C0698A" wp14:editId="649D7C1E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C3C5D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0698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044C3C5D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AF7274" wp14:editId="4DC680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B8FF022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42E042" wp14:editId="47A2306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AE4956B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278C87" wp14:editId="6C46D7D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135E7DF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44546a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2B03" w14:textId="77777777" w:rsidR="00B52FFC" w:rsidRDefault="00B52FFC">
      <w:pPr>
        <w:spacing w:after="0" w:line="240" w:lineRule="auto"/>
      </w:pPr>
      <w:r>
        <w:separator/>
      </w:r>
    </w:p>
  </w:footnote>
  <w:footnote w:type="continuationSeparator" w:id="0">
    <w:p w14:paraId="1D7560B6" w14:textId="77777777" w:rsidR="00B52FFC" w:rsidRDefault="00B52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0" w15:restartNumberingAfterBreak="0">
    <w:nsid w:val="28B01EAF"/>
    <w:multiLevelType w:val="hybridMultilevel"/>
    <w:tmpl w:val="A46E88C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432D5255"/>
    <w:multiLevelType w:val="hybridMultilevel"/>
    <w:tmpl w:val="BFB0577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7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1"/>
  </w:num>
  <w:num w:numId="9">
    <w:abstractNumId w:val="9"/>
  </w:num>
  <w:num w:numId="10">
    <w:abstractNumId w:val="7"/>
  </w:num>
  <w:num w:numId="11">
    <w:abstractNumId w:val="17"/>
  </w:num>
  <w:num w:numId="12">
    <w:abstractNumId w:val="2"/>
  </w:num>
  <w:num w:numId="13">
    <w:abstractNumId w:val="12"/>
  </w:num>
  <w:num w:numId="14">
    <w:abstractNumId w:val="3"/>
  </w:num>
  <w:num w:numId="15">
    <w:abstractNumId w:val="4"/>
  </w:num>
  <w:num w:numId="16">
    <w:abstractNumId w:val="6"/>
  </w:num>
  <w:num w:numId="17">
    <w:abstractNumId w:val="19"/>
  </w:num>
  <w:num w:numId="18">
    <w:abstractNumId w:val="20"/>
  </w:num>
  <w:num w:numId="19">
    <w:abstractNumId w:val="11"/>
  </w:num>
  <w:num w:numId="20">
    <w:abstractNumId w:val="8"/>
  </w:num>
  <w:num w:numId="21">
    <w:abstractNumId w:val="18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TY0NLAwNrYwNDVT0lEKTi0uzszPAykwqgUASk3CfCwAAAA="/>
  </w:docVars>
  <w:rsids>
    <w:rsidRoot w:val="0066066F"/>
    <w:rsid w:val="00063CF9"/>
    <w:rsid w:val="000B1366"/>
    <w:rsid w:val="000F4EF2"/>
    <w:rsid w:val="001C0287"/>
    <w:rsid w:val="001C3EB5"/>
    <w:rsid w:val="001E08B9"/>
    <w:rsid w:val="002069C9"/>
    <w:rsid w:val="0023389A"/>
    <w:rsid w:val="002521DC"/>
    <w:rsid w:val="00293FE2"/>
    <w:rsid w:val="002D0843"/>
    <w:rsid w:val="002E2657"/>
    <w:rsid w:val="003F60B6"/>
    <w:rsid w:val="00423BA8"/>
    <w:rsid w:val="00472CF1"/>
    <w:rsid w:val="004E3A54"/>
    <w:rsid w:val="00544AB1"/>
    <w:rsid w:val="00575AAE"/>
    <w:rsid w:val="005905C7"/>
    <w:rsid w:val="00630446"/>
    <w:rsid w:val="0066066F"/>
    <w:rsid w:val="006A640E"/>
    <w:rsid w:val="0072218A"/>
    <w:rsid w:val="007A029C"/>
    <w:rsid w:val="007A40DB"/>
    <w:rsid w:val="007E6627"/>
    <w:rsid w:val="0082362A"/>
    <w:rsid w:val="00830259"/>
    <w:rsid w:val="008D6890"/>
    <w:rsid w:val="00A22648"/>
    <w:rsid w:val="00A26D68"/>
    <w:rsid w:val="00A66C76"/>
    <w:rsid w:val="00AC6A0F"/>
    <w:rsid w:val="00B023C7"/>
    <w:rsid w:val="00B52FFC"/>
    <w:rsid w:val="00B607D2"/>
    <w:rsid w:val="00B84755"/>
    <w:rsid w:val="00B97F38"/>
    <w:rsid w:val="00BC5311"/>
    <w:rsid w:val="00BF337E"/>
    <w:rsid w:val="00CB4FAE"/>
    <w:rsid w:val="00CC1FB0"/>
    <w:rsid w:val="00D3535A"/>
    <w:rsid w:val="00E70A98"/>
    <w:rsid w:val="00E72F51"/>
    <w:rsid w:val="00EB776D"/>
    <w:rsid w:val="00EC0A0A"/>
    <w:rsid w:val="00F6335E"/>
    <w:rsid w:val="00FC6E5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CE497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44546A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4472C4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44546A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1F3864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83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6335E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70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Maze</dc:title>
  <dc:subject>ТЕСТ ПЛАН</dc:subject>
  <dc:creator>Alexx™ ‏‏‎</dc:creator>
  <cp:lastModifiedBy>Александър Иванов Цачев</cp:lastModifiedBy>
  <cp:revision>5</cp:revision>
  <dcterms:created xsi:type="dcterms:W3CDTF">2021-11-03T18:46:00Z</dcterms:created>
  <dcterms:modified xsi:type="dcterms:W3CDTF">2021-11-03T19:59:00Z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